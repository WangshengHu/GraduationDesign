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F0" w:rsidRDefault="004556F0" w:rsidP="00143178">
      <w:pPr>
        <w:pStyle w:val="-"/>
      </w:pPr>
      <w:bookmarkStart w:id="0" w:name="OLE_LINK1"/>
    </w:p>
    <w:p w:rsidR="004556F0" w:rsidRDefault="004556F0" w:rsidP="00143178">
      <w:pPr>
        <w:pStyle w:val="-"/>
      </w:pPr>
    </w:p>
    <w:p w:rsidR="00B57DDA" w:rsidRDefault="00E13DFD" w:rsidP="00143178">
      <w:pPr>
        <w:pStyle w:val="-"/>
      </w:pPr>
      <w:r w:rsidRPr="009A441D">
        <w:t>上海交通大学硕士学位论文</w:t>
      </w:r>
    </w:p>
    <w:p w:rsidR="007605BB" w:rsidRPr="007605BB" w:rsidRDefault="007605BB" w:rsidP="00143178">
      <w:pPr>
        <w:pStyle w:val="-"/>
        <w:rPr>
          <w:rFonts w:ascii="宋体" w:hAnsi="宋体"/>
          <w:sz w:val="44"/>
          <w:szCs w:val="44"/>
        </w:rPr>
      </w:pPr>
    </w:p>
    <w:p w:rsidR="005F7745" w:rsidRPr="0080124F" w:rsidRDefault="005F7745" w:rsidP="00A323B0">
      <w:pPr>
        <w:spacing w:line="300" w:lineRule="auto"/>
        <w:rPr>
          <w:sz w:val="24"/>
        </w:rPr>
      </w:pPr>
    </w:p>
    <w:p w:rsidR="004556F0" w:rsidRPr="0080124F" w:rsidRDefault="004556F0" w:rsidP="00A323B0">
      <w:pPr>
        <w:spacing w:line="300" w:lineRule="auto"/>
        <w:rPr>
          <w:sz w:val="24"/>
        </w:rPr>
      </w:pPr>
    </w:p>
    <w:p w:rsidR="004556F0" w:rsidRPr="0080124F" w:rsidRDefault="004556F0" w:rsidP="00A323B0">
      <w:pPr>
        <w:spacing w:line="300" w:lineRule="auto"/>
        <w:rPr>
          <w:sz w:val="24"/>
        </w:rPr>
      </w:pPr>
    </w:p>
    <w:p w:rsidR="004556F0" w:rsidRPr="0080124F" w:rsidRDefault="004556F0" w:rsidP="00A323B0">
      <w:pPr>
        <w:spacing w:line="300" w:lineRule="auto"/>
        <w:rPr>
          <w:sz w:val="24"/>
        </w:rPr>
      </w:pPr>
    </w:p>
    <w:p w:rsidR="00E13DFD" w:rsidRDefault="007605BB" w:rsidP="00F375B2">
      <w:pPr>
        <w:pStyle w:val="-0"/>
      </w:pPr>
      <w:r>
        <w:rPr>
          <w:rFonts w:hint="eastAsia"/>
        </w:rPr>
        <w:t>软件工程领域语义相关词的挖掘与应用</w:t>
      </w:r>
    </w:p>
    <w:p w:rsidR="007605BB" w:rsidRPr="007605BB" w:rsidRDefault="007605BB" w:rsidP="00143178">
      <w:pPr>
        <w:jc w:val="center"/>
        <w:rPr>
          <w:rFonts w:ascii="黑体" w:eastAsia="黑体" w:hAnsi="黑体"/>
          <w:sz w:val="44"/>
          <w:szCs w:val="44"/>
        </w:rPr>
      </w:pPr>
    </w:p>
    <w:p w:rsidR="00B723FB" w:rsidRPr="0080124F" w:rsidRDefault="00B723FB" w:rsidP="00A323B0">
      <w:pPr>
        <w:spacing w:line="300" w:lineRule="auto"/>
        <w:rPr>
          <w:sz w:val="24"/>
        </w:rPr>
      </w:pPr>
    </w:p>
    <w:p w:rsidR="005130B4" w:rsidRPr="0080124F" w:rsidRDefault="005130B4" w:rsidP="00A323B0">
      <w:pPr>
        <w:spacing w:line="300" w:lineRule="auto"/>
        <w:rPr>
          <w:sz w:val="24"/>
        </w:rPr>
      </w:pPr>
    </w:p>
    <w:p w:rsidR="005130B4" w:rsidRPr="0080124F" w:rsidRDefault="005130B4" w:rsidP="00A323B0">
      <w:pPr>
        <w:spacing w:line="300" w:lineRule="auto"/>
        <w:rPr>
          <w:sz w:val="24"/>
        </w:rPr>
      </w:pPr>
    </w:p>
    <w:p w:rsidR="004556F0" w:rsidRPr="0080124F" w:rsidRDefault="004556F0" w:rsidP="00A323B0">
      <w:pPr>
        <w:spacing w:line="300" w:lineRule="auto"/>
        <w:rPr>
          <w:sz w:val="24"/>
        </w:rPr>
      </w:pPr>
    </w:p>
    <w:p w:rsidR="00BC55BF" w:rsidRPr="0080124F" w:rsidRDefault="00BC55BF" w:rsidP="00A323B0">
      <w:pPr>
        <w:spacing w:line="300" w:lineRule="auto"/>
        <w:rPr>
          <w:sz w:val="24"/>
        </w:rPr>
      </w:pPr>
    </w:p>
    <w:p w:rsidR="00E13DFD" w:rsidRPr="001F4896" w:rsidRDefault="00E13DFD" w:rsidP="00694FEE">
      <w:pPr>
        <w:spacing w:line="300" w:lineRule="auto"/>
      </w:pPr>
    </w:p>
    <w:tbl>
      <w:tblPr>
        <w:tblW w:w="5245" w:type="dxa"/>
        <w:jc w:val="center"/>
        <w:tblLayout w:type="fixed"/>
        <w:tblCellMar>
          <w:left w:w="0" w:type="dxa"/>
          <w:right w:w="0" w:type="dxa"/>
        </w:tblCellMar>
        <w:tblLook w:val="0000" w:firstRow="0" w:lastRow="0" w:firstColumn="0" w:lastColumn="0" w:noHBand="0" w:noVBand="0"/>
      </w:tblPr>
      <w:tblGrid>
        <w:gridCol w:w="1806"/>
        <w:gridCol w:w="301"/>
        <w:gridCol w:w="3138"/>
      </w:tblGrid>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硕士研究生</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胡望胜</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学号</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1140379035</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导        师</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赵建军</w:t>
            </w:r>
            <w:r w:rsidRPr="00662F03">
              <w:rPr>
                <w:rStyle w:val="-2"/>
                <w:rFonts w:hint="eastAsia"/>
              </w:rPr>
              <w:t>教授</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副导师</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陈雨亭副</w:t>
            </w:r>
            <w:r w:rsidRPr="00662F03">
              <w:rPr>
                <w:rStyle w:val="-2"/>
                <w:rFonts w:hint="eastAsia"/>
              </w:rPr>
              <w:t>教授</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申请学位</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sidRPr="00662F03">
              <w:rPr>
                <w:rStyle w:val="-2"/>
                <w:rFonts w:hint="eastAsia"/>
              </w:rPr>
              <w:t>工程硕士</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学科</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软件工程</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所 在 单 位</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电子信息与电气工程学院</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答 辩 日 期</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Pr>
                <w:rStyle w:val="-2"/>
                <w:rFonts w:hint="eastAsia"/>
              </w:rPr>
              <w:t>2017</w:t>
            </w:r>
            <w:r w:rsidRPr="00662F03">
              <w:rPr>
                <w:rStyle w:val="-2"/>
                <w:rFonts w:hint="eastAsia"/>
              </w:rPr>
              <w:t>年</w:t>
            </w:r>
            <w:r>
              <w:rPr>
                <w:rStyle w:val="-2"/>
                <w:rFonts w:hint="eastAsia"/>
              </w:rPr>
              <w:t>1</w:t>
            </w:r>
            <w:r w:rsidRPr="00662F03">
              <w:rPr>
                <w:rStyle w:val="-2"/>
                <w:rFonts w:hint="eastAsia"/>
              </w:rPr>
              <w:t>月</w:t>
            </w:r>
          </w:p>
        </w:tc>
      </w:tr>
      <w:tr w:rsidR="00C82F9D" w:rsidRPr="00662F03" w:rsidTr="00C82F9D">
        <w:trPr>
          <w:cantSplit/>
          <w:trHeight w:val="540"/>
          <w:jc w:val="center"/>
        </w:trPr>
        <w:tc>
          <w:tcPr>
            <w:tcW w:w="1806" w:type="dxa"/>
            <w:tcMar>
              <w:left w:w="0" w:type="dxa"/>
              <w:right w:w="0" w:type="dxa"/>
            </w:tcMar>
          </w:tcPr>
          <w:p w:rsidR="00C82F9D" w:rsidRPr="00662F03" w:rsidRDefault="00C82F9D" w:rsidP="001031C6">
            <w:pPr>
              <w:adjustRightInd w:val="0"/>
              <w:spacing w:line="400" w:lineRule="exact"/>
              <w:jc w:val="distribute"/>
              <w:rPr>
                <w:rStyle w:val="-1"/>
              </w:rPr>
            </w:pPr>
            <w:r w:rsidRPr="00662F03">
              <w:rPr>
                <w:rStyle w:val="-1"/>
                <w:rFonts w:hint="eastAsia"/>
              </w:rPr>
              <w:t>授予学位单位</w:t>
            </w:r>
          </w:p>
        </w:tc>
        <w:tc>
          <w:tcPr>
            <w:tcW w:w="301" w:type="dxa"/>
          </w:tcPr>
          <w:p w:rsidR="00C82F9D" w:rsidRPr="00662F03" w:rsidRDefault="00C82F9D" w:rsidP="001031C6">
            <w:pPr>
              <w:adjustRightInd w:val="0"/>
              <w:spacing w:line="400" w:lineRule="exact"/>
              <w:rPr>
                <w:rStyle w:val="-1"/>
              </w:rPr>
            </w:pPr>
            <w:r w:rsidRPr="00662F03">
              <w:rPr>
                <w:rStyle w:val="-1"/>
                <w:rFonts w:hint="eastAsia"/>
              </w:rPr>
              <w:t>：</w:t>
            </w:r>
          </w:p>
        </w:tc>
        <w:tc>
          <w:tcPr>
            <w:tcW w:w="3138" w:type="dxa"/>
          </w:tcPr>
          <w:p w:rsidR="00C82F9D" w:rsidRPr="00662F03" w:rsidRDefault="00C82F9D" w:rsidP="001031C6">
            <w:pPr>
              <w:adjustRightInd w:val="0"/>
              <w:spacing w:line="400" w:lineRule="exact"/>
              <w:rPr>
                <w:rStyle w:val="-2"/>
              </w:rPr>
            </w:pPr>
            <w:r w:rsidRPr="00662F03">
              <w:rPr>
                <w:rStyle w:val="-2"/>
                <w:rFonts w:hint="eastAsia"/>
              </w:rPr>
              <w:t>上海交通大学</w:t>
            </w:r>
          </w:p>
        </w:tc>
      </w:tr>
    </w:tbl>
    <w:p w:rsidR="006136CA" w:rsidRDefault="006136CA" w:rsidP="007413C7">
      <w:pPr>
        <w:pStyle w:val="-4"/>
        <w:ind w:firstLine="562"/>
        <w:sectPr w:rsidR="006136CA" w:rsidSect="00BD410B">
          <w:pgSz w:w="11906" w:h="16838" w:code="9"/>
          <w:pgMar w:top="1985" w:right="1588" w:bottom="2268" w:left="1588" w:header="1418" w:footer="1701" w:gutter="284"/>
          <w:cols w:space="425"/>
          <w:docGrid w:linePitch="395"/>
        </w:sectPr>
      </w:pPr>
    </w:p>
    <w:p w:rsidR="00E07069" w:rsidRDefault="00E07069" w:rsidP="00F375B2">
      <w:pPr>
        <w:pStyle w:val="-3"/>
      </w:pPr>
    </w:p>
    <w:p w:rsidR="00E07069" w:rsidRDefault="00E07069" w:rsidP="00F375B2">
      <w:pPr>
        <w:pStyle w:val="-3"/>
      </w:pPr>
    </w:p>
    <w:p w:rsidR="00D74E40" w:rsidRPr="009A441D" w:rsidRDefault="00D10B59" w:rsidP="00F375B2">
      <w:pPr>
        <w:pStyle w:val="-3"/>
      </w:pPr>
      <w:r w:rsidRPr="009A441D">
        <w:t xml:space="preserve">Dissertation </w:t>
      </w:r>
      <w:r w:rsidR="00333355">
        <w:rPr>
          <w:rFonts w:hint="eastAsia"/>
        </w:rPr>
        <w:t>Submitted to</w:t>
      </w:r>
      <w:r w:rsidRPr="009A441D">
        <w:t xml:space="preserve"> </w:t>
      </w:r>
      <w:r w:rsidR="00333355" w:rsidRPr="009A441D">
        <w:t>Shanghai Jiao Tong University</w:t>
      </w:r>
      <w:r w:rsidR="00333355">
        <w:rPr>
          <w:rFonts w:hint="eastAsia"/>
        </w:rPr>
        <w:t xml:space="preserve"> for </w:t>
      </w:r>
      <w:r w:rsidRPr="009A441D">
        <w:t xml:space="preserve">the Degree of </w:t>
      </w:r>
      <w:r w:rsidR="00333355">
        <w:rPr>
          <w:rFonts w:hint="eastAsia"/>
        </w:rPr>
        <w:t>Master</w:t>
      </w:r>
    </w:p>
    <w:p w:rsidR="000410EF" w:rsidRPr="00811924" w:rsidRDefault="000410EF" w:rsidP="000410EF">
      <w:pPr>
        <w:adjustRightInd w:val="0"/>
        <w:snapToGrid w:val="0"/>
        <w:jc w:val="center"/>
        <w:rPr>
          <w:color w:val="FF0000"/>
        </w:rPr>
      </w:pPr>
    </w:p>
    <w:p w:rsidR="000410EF" w:rsidRPr="007605BB" w:rsidRDefault="000410EF" w:rsidP="000410EF">
      <w:pPr>
        <w:adjustRightInd w:val="0"/>
        <w:snapToGrid w:val="0"/>
        <w:jc w:val="center"/>
        <w:rPr>
          <w:rFonts w:ascii="宋体" w:hAnsi="宋体"/>
          <w:color w:val="FF0000"/>
          <w:szCs w:val="21"/>
        </w:rPr>
      </w:pPr>
    </w:p>
    <w:p w:rsidR="00E07069" w:rsidRPr="00E07069" w:rsidRDefault="00E07069" w:rsidP="009C6923">
      <w:pPr>
        <w:pStyle w:val="-5"/>
        <w:rPr>
          <w:rFonts w:eastAsia="宋体"/>
        </w:rPr>
      </w:pPr>
    </w:p>
    <w:p w:rsidR="000A4C6D" w:rsidRPr="000A4C6D" w:rsidRDefault="007605BB" w:rsidP="000A4C6D">
      <w:pPr>
        <w:pStyle w:val="-5"/>
        <w:rPr>
          <w:rFonts w:eastAsiaTheme="minorEastAsia"/>
          <w:szCs w:val="44"/>
        </w:rPr>
      </w:pPr>
      <w:r>
        <w:rPr>
          <w:szCs w:val="44"/>
        </w:rPr>
        <w:t>R</w:t>
      </w:r>
      <w:r w:rsidR="000A4C6D">
        <w:rPr>
          <w:szCs w:val="44"/>
        </w:rPr>
        <w:t xml:space="preserve">ESEARCH ON </w:t>
      </w:r>
      <w:r w:rsidR="000A4C6D">
        <w:rPr>
          <w:rFonts w:eastAsiaTheme="minorEastAsia" w:hint="eastAsia"/>
          <w:szCs w:val="44"/>
        </w:rPr>
        <w:t>DIGGING AND APPLICATION OF</w:t>
      </w:r>
      <w:r w:rsidR="000A4C6D">
        <w:rPr>
          <w:szCs w:val="44"/>
        </w:rPr>
        <w:t xml:space="preserve"> SEMANTICALLY RELATED WORDS IN SOFTWARE </w:t>
      </w:r>
    </w:p>
    <w:p w:rsidR="000410EF" w:rsidRPr="00F375B2" w:rsidRDefault="000410EF" w:rsidP="00F375B2">
      <w:pPr>
        <w:adjustRightInd w:val="0"/>
        <w:snapToGrid w:val="0"/>
        <w:jc w:val="center"/>
        <w:rPr>
          <w:rFonts w:eastAsiaTheme="minorEastAsia"/>
          <w:b/>
          <w:bCs/>
          <w:sz w:val="44"/>
          <w:szCs w:val="44"/>
        </w:rPr>
      </w:pPr>
    </w:p>
    <w:p w:rsidR="00E00A80" w:rsidRPr="00811924" w:rsidRDefault="00E00A80" w:rsidP="00A0494C">
      <w:pPr>
        <w:spacing w:line="300" w:lineRule="auto"/>
        <w:rPr>
          <w:color w:val="FF0000"/>
        </w:rPr>
      </w:pPr>
    </w:p>
    <w:p w:rsidR="00E00A80" w:rsidRDefault="00E00A80" w:rsidP="007413C7"/>
    <w:p w:rsidR="0080124F" w:rsidRDefault="0080124F" w:rsidP="007413C7"/>
    <w:p w:rsidR="0080124F" w:rsidRDefault="0080124F" w:rsidP="007413C7"/>
    <w:tbl>
      <w:tblPr>
        <w:tblW w:w="0" w:type="auto"/>
        <w:jc w:val="center"/>
        <w:tblLook w:val="0000" w:firstRow="0" w:lastRow="0" w:firstColumn="0" w:lastColumn="0" w:noHBand="0" w:noVBand="0"/>
      </w:tblPr>
      <w:tblGrid>
        <w:gridCol w:w="4116"/>
        <w:gridCol w:w="3995"/>
      </w:tblGrid>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Candidate</w:t>
            </w:r>
            <w:r w:rsidRPr="00662F03">
              <w:rPr>
                <w:rStyle w:val="-6"/>
                <w:rFonts w:hint="eastAsia"/>
              </w:rPr>
              <w:t>：</w:t>
            </w:r>
          </w:p>
        </w:tc>
        <w:tc>
          <w:tcPr>
            <w:tcW w:w="0" w:type="auto"/>
            <w:vAlign w:val="center"/>
          </w:tcPr>
          <w:p w:rsidR="0080124F" w:rsidRPr="00662F03" w:rsidRDefault="0080124F" w:rsidP="001031C6">
            <w:pPr>
              <w:pStyle w:val="-c"/>
            </w:pPr>
            <w:r>
              <w:rPr>
                <w:rFonts w:hint="eastAsia"/>
              </w:rPr>
              <w:t>Hu Wangsheng</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Student ID:</w:t>
            </w:r>
          </w:p>
        </w:tc>
        <w:tc>
          <w:tcPr>
            <w:tcW w:w="0" w:type="auto"/>
            <w:vAlign w:val="center"/>
          </w:tcPr>
          <w:p w:rsidR="0080124F" w:rsidRPr="00662F03" w:rsidRDefault="0080124F" w:rsidP="001031C6">
            <w:pPr>
              <w:pStyle w:val="-c"/>
            </w:pPr>
            <w:r>
              <w:rPr>
                <w:rFonts w:hint="eastAsia"/>
              </w:rPr>
              <w:t>1140379035</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Supervisor</w:t>
            </w:r>
            <w:r w:rsidRPr="00662F03">
              <w:rPr>
                <w:rStyle w:val="-6"/>
                <w:rFonts w:hint="eastAsia"/>
              </w:rPr>
              <w:t>：</w:t>
            </w:r>
          </w:p>
        </w:tc>
        <w:tc>
          <w:tcPr>
            <w:tcW w:w="0" w:type="auto"/>
            <w:vAlign w:val="center"/>
          </w:tcPr>
          <w:p w:rsidR="0080124F" w:rsidRPr="00662F03" w:rsidRDefault="0080124F" w:rsidP="001031C6">
            <w:pPr>
              <w:pStyle w:val="-c"/>
            </w:pPr>
            <w:r w:rsidRPr="00662F03">
              <w:rPr>
                <w:rFonts w:hint="eastAsia"/>
              </w:rPr>
              <w:t>Prof.</w:t>
            </w:r>
            <w:r>
              <w:rPr>
                <w:rFonts w:hint="eastAsia"/>
              </w:rPr>
              <w:t xml:space="preserve"> </w:t>
            </w:r>
            <w:r>
              <w:t>Zhao Jianjun</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Assistant Supervisor:</w:t>
            </w:r>
          </w:p>
        </w:tc>
        <w:tc>
          <w:tcPr>
            <w:tcW w:w="0" w:type="auto"/>
            <w:vAlign w:val="center"/>
          </w:tcPr>
          <w:p w:rsidR="0080124F" w:rsidRPr="00662F03" w:rsidRDefault="0080124F" w:rsidP="001031C6">
            <w:pPr>
              <w:pStyle w:val="-c"/>
            </w:pPr>
            <w:r w:rsidRPr="00662F03">
              <w:rPr>
                <w:rFonts w:hint="eastAsia"/>
              </w:rPr>
              <w:t>Prof.</w:t>
            </w:r>
            <w:r>
              <w:t xml:space="preserve"> Chen Yuting</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ind w:rightChars="4" w:right="8"/>
              <w:rPr>
                <w:rStyle w:val="-6"/>
              </w:rPr>
            </w:pPr>
            <w:r w:rsidRPr="00662F03">
              <w:rPr>
                <w:rStyle w:val="-6"/>
                <w:rFonts w:hint="eastAsia"/>
              </w:rPr>
              <w:t>Academic Degree Applied for</w:t>
            </w:r>
            <w:r w:rsidRPr="00662F03">
              <w:rPr>
                <w:rStyle w:val="-6"/>
                <w:rFonts w:hint="eastAsia"/>
              </w:rPr>
              <w:t>：</w:t>
            </w:r>
          </w:p>
        </w:tc>
        <w:tc>
          <w:tcPr>
            <w:tcW w:w="0" w:type="auto"/>
            <w:vAlign w:val="center"/>
          </w:tcPr>
          <w:p w:rsidR="0080124F" w:rsidRPr="00662F03" w:rsidRDefault="0080124F" w:rsidP="001031C6">
            <w:pPr>
              <w:pStyle w:val="-c"/>
            </w:pPr>
            <w:r w:rsidRPr="00662F03">
              <w:rPr>
                <w:rFonts w:hint="eastAsia"/>
              </w:rPr>
              <w:t>Master of Engineering</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Speciality</w:t>
            </w:r>
            <w:r w:rsidRPr="00662F03">
              <w:rPr>
                <w:rStyle w:val="-6"/>
                <w:rFonts w:hint="eastAsia"/>
              </w:rPr>
              <w:t>：</w:t>
            </w:r>
          </w:p>
        </w:tc>
        <w:tc>
          <w:tcPr>
            <w:tcW w:w="0" w:type="auto"/>
            <w:vAlign w:val="center"/>
          </w:tcPr>
          <w:p w:rsidR="0080124F" w:rsidRPr="00662F03" w:rsidRDefault="0080124F" w:rsidP="001031C6">
            <w:pPr>
              <w:pStyle w:val="-c"/>
            </w:pPr>
            <w:r>
              <w:t>Software Engineering</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Affiliation</w:t>
            </w:r>
            <w:r w:rsidRPr="00662F03">
              <w:rPr>
                <w:rStyle w:val="-6"/>
                <w:rFonts w:hint="eastAsia"/>
              </w:rPr>
              <w:t>：</w:t>
            </w:r>
          </w:p>
        </w:tc>
        <w:tc>
          <w:tcPr>
            <w:tcW w:w="0" w:type="auto"/>
            <w:vAlign w:val="center"/>
          </w:tcPr>
          <w:p w:rsidR="0080124F" w:rsidRDefault="0080124F" w:rsidP="001031C6">
            <w:pPr>
              <w:pStyle w:val="-c"/>
            </w:pPr>
            <w:r>
              <w:rPr>
                <w:rFonts w:hint="eastAsia"/>
              </w:rPr>
              <w:t>School of Electronic, Information</w:t>
            </w:r>
          </w:p>
          <w:p w:rsidR="0080124F" w:rsidRPr="00662F03" w:rsidRDefault="0080124F" w:rsidP="001031C6">
            <w:pPr>
              <w:pStyle w:val="-c"/>
            </w:pPr>
            <w:r>
              <w:rPr>
                <w:rFonts w:hint="eastAsia"/>
              </w:rPr>
              <w:t>and Electrical Engineering</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Date of Defence</w:t>
            </w:r>
            <w:r w:rsidRPr="00662F03">
              <w:rPr>
                <w:rStyle w:val="-6"/>
                <w:rFonts w:hint="eastAsia"/>
              </w:rPr>
              <w:t>：</w:t>
            </w:r>
          </w:p>
        </w:tc>
        <w:tc>
          <w:tcPr>
            <w:tcW w:w="0" w:type="auto"/>
            <w:vAlign w:val="center"/>
          </w:tcPr>
          <w:p w:rsidR="0080124F" w:rsidRPr="00662F03" w:rsidRDefault="0080124F" w:rsidP="001031C6">
            <w:pPr>
              <w:pStyle w:val="-c"/>
            </w:pPr>
            <w:r>
              <w:rPr>
                <w:rFonts w:hint="eastAsia"/>
              </w:rPr>
              <w:t>Jan, 2017</w:t>
            </w:r>
          </w:p>
        </w:tc>
      </w:tr>
      <w:tr w:rsidR="0080124F" w:rsidRPr="00662F03" w:rsidTr="001031C6">
        <w:trPr>
          <w:jc w:val="center"/>
        </w:trPr>
        <w:tc>
          <w:tcPr>
            <w:tcW w:w="0" w:type="auto"/>
            <w:vAlign w:val="center"/>
          </w:tcPr>
          <w:p w:rsidR="0080124F" w:rsidRPr="00662F03" w:rsidRDefault="0080124F" w:rsidP="001031C6">
            <w:pPr>
              <w:adjustRightInd w:val="0"/>
              <w:spacing w:line="440" w:lineRule="exact"/>
              <w:rPr>
                <w:rStyle w:val="-6"/>
              </w:rPr>
            </w:pPr>
            <w:r w:rsidRPr="00662F03">
              <w:rPr>
                <w:rStyle w:val="-6"/>
                <w:rFonts w:hint="eastAsia"/>
              </w:rPr>
              <w:t>Degree-Conferring-Institution</w:t>
            </w:r>
            <w:r w:rsidRPr="00662F03">
              <w:rPr>
                <w:rStyle w:val="-6"/>
                <w:rFonts w:hint="eastAsia"/>
              </w:rPr>
              <w:t>：</w:t>
            </w:r>
          </w:p>
        </w:tc>
        <w:tc>
          <w:tcPr>
            <w:tcW w:w="0" w:type="auto"/>
            <w:vAlign w:val="center"/>
          </w:tcPr>
          <w:p w:rsidR="0080124F" w:rsidRPr="00662F03" w:rsidRDefault="0080124F" w:rsidP="001031C6">
            <w:pPr>
              <w:pStyle w:val="-c"/>
            </w:pPr>
            <w:r w:rsidRPr="00662F03">
              <w:rPr>
                <w:rFonts w:hint="eastAsia"/>
              </w:rPr>
              <w:t>Shanghai Jiao Tong University</w:t>
            </w:r>
          </w:p>
        </w:tc>
      </w:tr>
    </w:tbl>
    <w:p w:rsidR="00F375B2" w:rsidRDefault="00F375B2">
      <w:pPr>
        <w:widowControl/>
        <w:jc w:val="left"/>
      </w:pPr>
      <w:r>
        <w:br w:type="page"/>
      </w:r>
    </w:p>
    <w:p w:rsidR="007F5AF7" w:rsidRDefault="007F5AF7" w:rsidP="000410EF">
      <w:pPr>
        <w:adjustRightInd w:val="0"/>
        <w:snapToGrid w:val="0"/>
        <w:jc w:val="center"/>
      </w:pPr>
    </w:p>
    <w:p w:rsidR="007F5AF7" w:rsidRDefault="007F5AF7" w:rsidP="007F5AF7">
      <w:pPr>
        <w:spacing w:line="400" w:lineRule="atLeast"/>
        <w:ind w:firstLine="562"/>
        <w:rPr>
          <w:rFonts w:eastAsia="黑体"/>
          <w:b/>
          <w:sz w:val="28"/>
        </w:rPr>
      </w:pPr>
    </w:p>
    <w:p w:rsidR="007F5AF7" w:rsidRDefault="007F5AF7" w:rsidP="007F5AF7">
      <w:pPr>
        <w:spacing w:line="400" w:lineRule="atLeast"/>
        <w:ind w:firstLine="562"/>
        <w:rPr>
          <w:rFonts w:eastAsia="黑体"/>
          <w:b/>
          <w:sz w:val="28"/>
        </w:rPr>
      </w:pPr>
    </w:p>
    <w:p w:rsidR="007F5AF7" w:rsidRDefault="007F5AF7" w:rsidP="007F5AF7">
      <w:pPr>
        <w:spacing w:line="480" w:lineRule="auto"/>
        <w:ind w:firstLine="562"/>
        <w:rPr>
          <w:rFonts w:eastAsia="黑体"/>
          <w:b/>
          <w:sz w:val="28"/>
        </w:rPr>
      </w:pPr>
    </w:p>
    <w:p w:rsidR="007F5AF7" w:rsidRDefault="007F5AF7" w:rsidP="00F375B2">
      <w:pPr>
        <w:spacing w:line="360" w:lineRule="auto"/>
        <w:jc w:val="center"/>
        <w:rPr>
          <w:rFonts w:eastAsia="黑体"/>
          <w:b/>
          <w:sz w:val="36"/>
        </w:rPr>
      </w:pPr>
      <w:r>
        <w:rPr>
          <w:rFonts w:eastAsia="黑体" w:hint="eastAsia"/>
          <w:b/>
          <w:sz w:val="36"/>
        </w:rPr>
        <w:t>上海交通大学</w:t>
      </w:r>
    </w:p>
    <w:p w:rsidR="007F5AF7" w:rsidRDefault="007F5AF7" w:rsidP="00F375B2">
      <w:pPr>
        <w:spacing w:line="360" w:lineRule="auto"/>
        <w:jc w:val="center"/>
        <w:rPr>
          <w:rFonts w:eastAsia="黑体"/>
          <w:b/>
          <w:sz w:val="36"/>
        </w:rPr>
      </w:pPr>
      <w:r>
        <w:rPr>
          <w:rFonts w:eastAsia="黑体" w:hint="eastAsia"/>
          <w:b/>
          <w:sz w:val="36"/>
        </w:rPr>
        <w:t>学位论文原创性声明</w:t>
      </w:r>
    </w:p>
    <w:p w:rsidR="007F5AF7" w:rsidRDefault="007F5AF7" w:rsidP="007F5AF7">
      <w:pPr>
        <w:spacing w:line="480" w:lineRule="auto"/>
        <w:rPr>
          <w:sz w:val="24"/>
        </w:rPr>
      </w:pPr>
    </w:p>
    <w:p w:rsidR="007F5AF7" w:rsidRDefault="007F5AF7" w:rsidP="007F5AF7">
      <w:pPr>
        <w:pStyle w:val="21"/>
        <w:spacing w:line="480" w:lineRule="auto"/>
        <w:ind w:firstLine="560"/>
      </w:pPr>
      <w:r>
        <w:rPr>
          <w:rFonts w:hint="eastAsia"/>
        </w:rPr>
        <w:t>本人郑重声明：所呈交的学位论文</w:t>
      </w:r>
      <w:r w:rsidR="007D7A85">
        <w:rPr>
          <w:rFonts w:hint="eastAsia"/>
        </w:rPr>
        <w:t>《软件工程领域语义相关词的挖掘与应用》</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7F5AF7" w:rsidRDefault="007F5AF7" w:rsidP="007F5AF7">
      <w:pPr>
        <w:spacing w:line="480" w:lineRule="auto"/>
        <w:rPr>
          <w:sz w:val="24"/>
        </w:rPr>
      </w:pPr>
    </w:p>
    <w:p w:rsidR="007F5AF7" w:rsidRDefault="007F5AF7" w:rsidP="007F5AF7">
      <w:pPr>
        <w:spacing w:line="480" w:lineRule="auto"/>
        <w:rPr>
          <w:sz w:val="24"/>
        </w:rPr>
      </w:pPr>
    </w:p>
    <w:p w:rsidR="007F5AF7" w:rsidRDefault="007F5AF7" w:rsidP="007F5AF7">
      <w:pPr>
        <w:spacing w:line="480" w:lineRule="auto"/>
        <w:rPr>
          <w:sz w:val="24"/>
        </w:rPr>
      </w:pPr>
    </w:p>
    <w:p w:rsidR="007F5AF7" w:rsidRDefault="007F5AF7" w:rsidP="007F5AF7">
      <w:pPr>
        <w:spacing w:line="480" w:lineRule="auto"/>
        <w:ind w:firstLine="560"/>
        <w:rPr>
          <w:sz w:val="28"/>
        </w:rPr>
      </w:pPr>
      <w:r>
        <w:rPr>
          <w:rFonts w:hint="eastAsia"/>
          <w:sz w:val="28"/>
        </w:rPr>
        <w:t xml:space="preserve">                            </w:t>
      </w:r>
      <w:r>
        <w:rPr>
          <w:rFonts w:hint="eastAsia"/>
          <w:sz w:val="28"/>
        </w:rPr>
        <w:t>学位论文作者签名：</w:t>
      </w:r>
    </w:p>
    <w:p w:rsidR="007F5AF7" w:rsidRDefault="007F5AF7" w:rsidP="007F5AF7">
      <w:pPr>
        <w:spacing w:line="480" w:lineRule="auto"/>
        <w:ind w:firstLine="560"/>
        <w:rPr>
          <w:sz w:val="28"/>
        </w:rPr>
      </w:pPr>
    </w:p>
    <w:p w:rsidR="007F5AF7" w:rsidRDefault="007F5AF7" w:rsidP="007F5AF7">
      <w:pPr>
        <w:spacing w:line="480" w:lineRule="auto"/>
        <w:ind w:firstLine="560"/>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7F5AF7" w:rsidRDefault="007F5AF7" w:rsidP="007F5AF7">
      <w:pPr>
        <w:spacing w:line="360" w:lineRule="auto"/>
        <w:rPr>
          <w:rFonts w:eastAsia="黑体"/>
          <w:b/>
          <w:sz w:val="28"/>
        </w:rPr>
      </w:pPr>
      <w:r>
        <w:rPr>
          <w:sz w:val="24"/>
        </w:rPr>
        <w:br w:type="page"/>
      </w:r>
    </w:p>
    <w:p w:rsidR="007F5AF7" w:rsidRDefault="007F5AF7" w:rsidP="00F375B2">
      <w:pPr>
        <w:spacing w:line="360" w:lineRule="auto"/>
        <w:rPr>
          <w:rFonts w:eastAsia="黑体"/>
          <w:b/>
          <w:sz w:val="28"/>
        </w:rPr>
      </w:pPr>
    </w:p>
    <w:p w:rsidR="00F375B2" w:rsidRDefault="00F375B2" w:rsidP="00F375B2">
      <w:pPr>
        <w:spacing w:line="360" w:lineRule="auto"/>
        <w:rPr>
          <w:rFonts w:eastAsia="黑体"/>
          <w:b/>
          <w:sz w:val="28"/>
        </w:rPr>
      </w:pPr>
    </w:p>
    <w:p w:rsidR="00F375B2" w:rsidRDefault="00F375B2" w:rsidP="00F375B2">
      <w:pPr>
        <w:spacing w:line="360" w:lineRule="auto"/>
        <w:rPr>
          <w:rFonts w:eastAsia="黑体"/>
          <w:b/>
          <w:sz w:val="28"/>
        </w:rPr>
      </w:pPr>
    </w:p>
    <w:p w:rsidR="007F5AF7" w:rsidRDefault="007F5AF7" w:rsidP="00854947">
      <w:pPr>
        <w:spacing w:line="360" w:lineRule="auto"/>
        <w:jc w:val="center"/>
        <w:rPr>
          <w:rFonts w:eastAsia="黑体"/>
          <w:b/>
          <w:sz w:val="36"/>
        </w:rPr>
      </w:pPr>
      <w:r>
        <w:rPr>
          <w:rFonts w:eastAsia="黑体" w:hint="eastAsia"/>
          <w:b/>
          <w:sz w:val="36"/>
        </w:rPr>
        <w:t>上海交通大学</w:t>
      </w:r>
    </w:p>
    <w:p w:rsidR="007F5AF7" w:rsidRDefault="007F5AF7" w:rsidP="00854947">
      <w:pPr>
        <w:spacing w:line="360" w:lineRule="auto"/>
        <w:jc w:val="center"/>
        <w:rPr>
          <w:rFonts w:eastAsia="黑体"/>
          <w:b/>
          <w:sz w:val="36"/>
        </w:rPr>
      </w:pPr>
      <w:r>
        <w:rPr>
          <w:rFonts w:eastAsia="黑体" w:hint="eastAsia"/>
          <w:b/>
          <w:sz w:val="36"/>
        </w:rPr>
        <w:t>学位论文版权使用授权书</w:t>
      </w:r>
    </w:p>
    <w:p w:rsidR="007F5AF7" w:rsidRDefault="007F5AF7" w:rsidP="007F5AF7">
      <w:pPr>
        <w:spacing w:line="360" w:lineRule="auto"/>
        <w:ind w:firstLine="643"/>
        <w:jc w:val="center"/>
        <w:rPr>
          <w:rFonts w:eastAsia="黑体"/>
          <w:b/>
          <w:sz w:val="32"/>
        </w:rPr>
      </w:pPr>
    </w:p>
    <w:p w:rsidR="007F5AF7" w:rsidRDefault="007F5AF7" w:rsidP="007F5AF7">
      <w:pPr>
        <w:pStyle w:val="21"/>
        <w:spacing w:line="360" w:lineRule="auto"/>
        <w:ind w:firstLine="560"/>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7F5AF7" w:rsidRDefault="007F5AF7" w:rsidP="007F5AF7">
      <w:pPr>
        <w:ind w:firstLine="560"/>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rsidR="007F5AF7" w:rsidRDefault="007F5AF7" w:rsidP="007F5AF7">
      <w:pPr>
        <w:ind w:firstLine="560"/>
        <w:rPr>
          <w:rFonts w:ascii="宋体"/>
          <w:b/>
          <w:sz w:val="28"/>
        </w:rPr>
      </w:pPr>
      <w:r>
        <w:rPr>
          <w:rFonts w:hint="eastAsia"/>
          <w:sz w:val="28"/>
        </w:rPr>
        <w:t>本学位论文属于</w:t>
      </w:r>
    </w:p>
    <w:p w:rsidR="007F5AF7" w:rsidRDefault="007F5AF7" w:rsidP="007F5AF7">
      <w:pPr>
        <w:spacing w:line="360" w:lineRule="auto"/>
        <w:ind w:firstLine="562"/>
        <w:rPr>
          <w:rFonts w:ascii="宋体"/>
          <w:sz w:val="28"/>
        </w:rPr>
      </w:pPr>
      <w:r>
        <w:rPr>
          <w:rFonts w:ascii="宋体" w:hint="eastAsia"/>
          <w:b/>
          <w:sz w:val="28"/>
        </w:rPr>
        <w:t xml:space="preserve">              </w:t>
      </w:r>
      <w:r>
        <w:rPr>
          <w:rFonts w:hint="eastAsia"/>
          <w:b/>
          <w:sz w:val="28"/>
        </w:rPr>
        <w:t>不保密</w:t>
      </w:r>
      <w:r>
        <w:rPr>
          <w:rFonts w:ascii="宋体" w:hint="eastAsia"/>
          <w:sz w:val="28"/>
        </w:rPr>
        <w:t>□。</w:t>
      </w:r>
    </w:p>
    <w:p w:rsidR="007F5AF7" w:rsidRDefault="007F5AF7" w:rsidP="007F5AF7">
      <w:pPr>
        <w:spacing w:line="360" w:lineRule="auto"/>
        <w:ind w:firstLine="56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rFonts w:ascii="宋体"/>
          <w:sz w:val="28"/>
        </w:rPr>
      </w:pPr>
      <w:r>
        <w:rPr>
          <w:rFonts w:ascii="宋体" w:hint="eastAsia"/>
          <w:sz w:val="28"/>
        </w:rPr>
        <w:t>学位论文作者签名：               指导教师签名：</w:t>
      </w:r>
    </w:p>
    <w:p w:rsidR="007F5AF7" w:rsidRDefault="007F5AF7" w:rsidP="007F5AF7">
      <w:pPr>
        <w:spacing w:line="360" w:lineRule="auto"/>
        <w:ind w:firstLine="560"/>
        <w:rPr>
          <w:rFonts w:ascii="宋体"/>
          <w:sz w:val="28"/>
        </w:rPr>
      </w:pPr>
    </w:p>
    <w:p w:rsidR="007F5AF7" w:rsidRDefault="007F5AF7" w:rsidP="007F5AF7">
      <w:pPr>
        <w:spacing w:line="360" w:lineRule="auto"/>
        <w:ind w:firstLine="560"/>
        <w:rPr>
          <w:sz w:val="28"/>
        </w:rPr>
      </w:pPr>
      <w:r>
        <w:rPr>
          <w:rFonts w:ascii="宋体" w:hint="eastAsia"/>
          <w:sz w:val="28"/>
        </w:rPr>
        <w:t>日期：    年   月   日            日期：    年   月   日</w:t>
      </w:r>
    </w:p>
    <w:p w:rsidR="007F5AF7" w:rsidRPr="007F5AF7" w:rsidRDefault="007F5AF7" w:rsidP="000410EF">
      <w:pPr>
        <w:adjustRightInd w:val="0"/>
        <w:snapToGrid w:val="0"/>
        <w:jc w:val="center"/>
      </w:pPr>
    </w:p>
    <w:p w:rsidR="007D7A85" w:rsidRDefault="007D7A85" w:rsidP="007413C7">
      <w:pPr>
        <w:pStyle w:val="-7"/>
        <w:ind w:firstLine="640"/>
        <w:sectPr w:rsidR="007D7A85" w:rsidSect="00BD410B">
          <w:headerReference w:type="default" r:id="rId8"/>
          <w:footerReference w:type="default" r:id="rId9"/>
          <w:pgSz w:w="11906" w:h="16838" w:code="9"/>
          <w:pgMar w:top="1985" w:right="1588" w:bottom="2268" w:left="1588" w:header="1418" w:footer="1701" w:gutter="284"/>
          <w:pgNumType w:fmt="upperRoman" w:start="1"/>
          <w:cols w:space="425"/>
          <w:docGrid w:linePitch="395"/>
        </w:sectPr>
      </w:pPr>
      <w:bookmarkStart w:id="1" w:name="_Toc85554914"/>
      <w:bookmarkStart w:id="2" w:name="_Toc85561533"/>
      <w:bookmarkStart w:id="3" w:name="_Toc85901080"/>
    </w:p>
    <w:p w:rsidR="007D7A85" w:rsidRPr="00A03B50" w:rsidRDefault="007D7A85" w:rsidP="00D41DAC">
      <w:pPr>
        <w:pStyle w:val="a7"/>
      </w:pPr>
      <w:bookmarkStart w:id="4" w:name="_Toc251145350"/>
      <w:bookmarkStart w:id="5" w:name="_Toc251145514"/>
      <w:bookmarkStart w:id="6" w:name="_Toc251162499"/>
      <w:r>
        <w:rPr>
          <w:rFonts w:hint="eastAsia"/>
        </w:rPr>
        <w:lastRenderedPageBreak/>
        <w:t>软件工程领域语义相关词的挖掘与应用</w:t>
      </w:r>
    </w:p>
    <w:p w:rsidR="00AA27B3" w:rsidRDefault="007D7A85" w:rsidP="00245AD8">
      <w:pPr>
        <w:pStyle w:val="afa"/>
      </w:pPr>
      <w:bookmarkStart w:id="7" w:name="_Toc251338634"/>
      <w:bookmarkStart w:id="8" w:name="_Toc251338721"/>
      <w:bookmarkStart w:id="9" w:name="_Toc251346980"/>
      <w:bookmarkStart w:id="10" w:name="_Toc251590706"/>
      <w:r w:rsidRPr="00155ECB">
        <w:rPr>
          <w:rFonts w:hint="eastAsia"/>
        </w:rPr>
        <w:t>摘</w:t>
      </w:r>
      <w:r w:rsidR="00AD1791">
        <w:rPr>
          <w:rFonts w:cs="Times New Roman"/>
        </w:rPr>
        <w:t xml:space="preserve"> </w:t>
      </w:r>
      <w:r w:rsidRPr="00155ECB">
        <w:rPr>
          <w:rFonts w:hint="eastAsia"/>
        </w:rPr>
        <w:t>要</w:t>
      </w:r>
      <w:bookmarkEnd w:id="1"/>
      <w:bookmarkEnd w:id="2"/>
      <w:bookmarkEnd w:id="3"/>
      <w:bookmarkEnd w:id="4"/>
      <w:bookmarkEnd w:id="5"/>
      <w:bookmarkEnd w:id="6"/>
      <w:bookmarkEnd w:id="7"/>
      <w:bookmarkEnd w:id="8"/>
      <w:bookmarkEnd w:id="9"/>
      <w:bookmarkEnd w:id="10"/>
    </w:p>
    <w:p w:rsidR="001316BB" w:rsidRPr="00BE7A8C" w:rsidRDefault="001316BB" w:rsidP="00AD1791">
      <w:pPr>
        <w:pStyle w:val="a9"/>
      </w:pPr>
    </w:p>
    <w:p w:rsidR="00AD1791" w:rsidRDefault="00AD1791" w:rsidP="00AD1791">
      <w:pPr>
        <w:pStyle w:val="a9"/>
      </w:pPr>
      <w:r>
        <w:rPr>
          <w:rFonts w:hint="eastAsia"/>
        </w:rPr>
        <w:t>代码搜索是软件开发及维护过程中的一项常见任务，开发者经常需要进行代码搜索来帮助完成代码学习和重用、代码重构、</w:t>
      </w:r>
      <w:r>
        <w:rPr>
          <w:rFonts w:hint="eastAsia"/>
        </w:rPr>
        <w:t>bug</w:t>
      </w:r>
      <w:r>
        <w:rPr>
          <w:rFonts w:hint="eastAsia"/>
        </w:rPr>
        <w:t>定位等工作。现有的代码搜索工具大部分是基于关键字文本匹配的搜索方法，与传统信息检索类似，这种方法的一个关键问题在于用户查询关键字与代码文本用词不匹配。因此需要对用户查询做语义相关词扩展以提高搜索精度。</w:t>
      </w:r>
    </w:p>
    <w:p w:rsidR="00AD1791" w:rsidRDefault="00AD1791" w:rsidP="00AD1791">
      <w:pPr>
        <w:pStyle w:val="a9"/>
      </w:pPr>
      <w:r>
        <w:rPr>
          <w:rFonts w:hint="eastAsia"/>
        </w:rPr>
        <w:t>由于软件工程领域的单词语义与自然语言存在很大差异，代码搜索无法使用自然语言的语义相关词做查询扩展，需要软件工程领域的语义相关词表。目前已有的软件工程领域语义相关词挖掘研究大多采用简单的文本相似度检测方法或基于词汇同现的统计方法，具有较大的局限性。而现有的自然语言领域的</w:t>
      </w:r>
      <w:r>
        <w:rPr>
          <w:rFonts w:hint="eastAsia"/>
        </w:rPr>
        <w:t>Word Embedding</w:t>
      </w:r>
      <w:r>
        <w:rPr>
          <w:rFonts w:hint="eastAsia"/>
        </w:rPr>
        <w:t>方法在语义相关词挖掘任务上表现良好。基于此，本文设计了一种基于</w:t>
      </w:r>
      <w:r>
        <w:rPr>
          <w:rFonts w:hint="eastAsia"/>
        </w:rPr>
        <w:t>Word Embedding</w:t>
      </w:r>
      <w:r>
        <w:rPr>
          <w:rFonts w:hint="eastAsia"/>
        </w:rPr>
        <w:t>的软件工程领域语义相关词挖掘方法</w:t>
      </w:r>
      <w:r>
        <w:rPr>
          <w:rFonts w:hint="eastAsia"/>
        </w:rPr>
        <w:t>SWordMap</w:t>
      </w:r>
      <w:r>
        <w:rPr>
          <w:rFonts w:hint="eastAsia"/>
        </w:rPr>
        <w:t>，并就</w:t>
      </w:r>
      <w:r>
        <w:rPr>
          <w:rFonts w:hint="eastAsia"/>
        </w:rPr>
        <w:t>SWordMap</w:t>
      </w:r>
      <w:r>
        <w:rPr>
          <w:rFonts w:hint="eastAsia"/>
        </w:rPr>
        <w:t>在代码搜索上的应用进行了研究。</w:t>
      </w:r>
    </w:p>
    <w:p w:rsidR="00AD1791" w:rsidRDefault="00AD1791" w:rsidP="00AD1791">
      <w:pPr>
        <w:pStyle w:val="a9"/>
      </w:pPr>
      <w:r>
        <w:rPr>
          <w:rFonts w:hint="eastAsia"/>
        </w:rPr>
        <w:t>SWordMap</w:t>
      </w:r>
      <w:r>
        <w:rPr>
          <w:rFonts w:hint="eastAsia"/>
        </w:rPr>
        <w:t>采用</w:t>
      </w:r>
      <w:r>
        <w:rPr>
          <w:rFonts w:hint="eastAsia"/>
        </w:rPr>
        <w:t>CBOW</w:t>
      </w:r>
      <w:r>
        <w:rPr>
          <w:rFonts w:hint="eastAsia"/>
        </w:rPr>
        <w:t>神经网络语言模型，以</w:t>
      </w:r>
      <w:r>
        <w:rPr>
          <w:rFonts w:hint="eastAsia"/>
        </w:rPr>
        <w:t>IT</w:t>
      </w:r>
      <w:r>
        <w:rPr>
          <w:rFonts w:hint="eastAsia"/>
        </w:rPr>
        <w:t>技术问答网站</w:t>
      </w:r>
      <w:r>
        <w:rPr>
          <w:rFonts w:hint="eastAsia"/>
        </w:rPr>
        <w:t>Stack Overflow</w:t>
      </w:r>
      <w:r>
        <w:rPr>
          <w:rFonts w:hint="eastAsia"/>
        </w:rPr>
        <w:t>的文档作为训练数据，训练得到</w:t>
      </w:r>
      <w:r>
        <w:rPr>
          <w:rFonts w:hint="eastAsia"/>
        </w:rPr>
        <w:t>19332</w:t>
      </w:r>
      <w:r>
        <w:rPr>
          <w:rFonts w:hint="eastAsia"/>
        </w:rPr>
        <w:t>个软件工程领域单词的向量表示及语义相关词表。为研究所得语义相关词表在代码搜索上的应用，根据本地代码搜索及开源代码搜索的不同特点，本文分别设计了针对本地代码搜索及开源代码搜索的查询扩展模型，并基于搜索引擎</w:t>
      </w:r>
      <w:r>
        <w:rPr>
          <w:rFonts w:hint="eastAsia"/>
        </w:rPr>
        <w:t>Elasticsearch</w:t>
      </w:r>
      <w:r>
        <w:rPr>
          <w:rFonts w:hint="eastAsia"/>
        </w:rPr>
        <w:t>进行了实现。</w:t>
      </w:r>
    </w:p>
    <w:p w:rsidR="00E63F6F" w:rsidRDefault="00AD1791" w:rsidP="00AD1791">
      <w:pPr>
        <w:pStyle w:val="a9"/>
      </w:pPr>
      <w:r>
        <w:rPr>
          <w:rFonts w:hint="eastAsia"/>
        </w:rPr>
        <w:t>本文实验从四个不同角度对</w:t>
      </w:r>
      <w:r>
        <w:rPr>
          <w:rFonts w:hint="eastAsia"/>
        </w:rPr>
        <w:t>SWordMap</w:t>
      </w:r>
      <w:r>
        <w:rPr>
          <w:rFonts w:hint="eastAsia"/>
        </w:rPr>
        <w:t>进行评估：</w:t>
      </w:r>
      <w:r>
        <w:rPr>
          <w:rFonts w:hint="eastAsia"/>
        </w:rPr>
        <w:t>SWordMap</w:t>
      </w:r>
      <w:r>
        <w:rPr>
          <w:rFonts w:hint="eastAsia"/>
        </w:rPr>
        <w:t>挖掘语义相关词表的精确度；</w:t>
      </w:r>
      <w:r>
        <w:rPr>
          <w:rFonts w:hint="eastAsia"/>
        </w:rPr>
        <w:t>SWordMap</w:t>
      </w:r>
      <w:r>
        <w:rPr>
          <w:rFonts w:hint="eastAsia"/>
        </w:rPr>
        <w:t>对关注定位任务效率的提升；</w:t>
      </w:r>
      <w:r>
        <w:rPr>
          <w:rFonts w:hint="eastAsia"/>
        </w:rPr>
        <w:t>SWordMap</w:t>
      </w:r>
      <w:r>
        <w:rPr>
          <w:rFonts w:hint="eastAsia"/>
        </w:rPr>
        <w:t>对本地代码搜索精度的提升；</w:t>
      </w:r>
      <w:r>
        <w:rPr>
          <w:rFonts w:hint="eastAsia"/>
        </w:rPr>
        <w:t>SWordMap</w:t>
      </w:r>
      <w:r>
        <w:rPr>
          <w:rFonts w:hint="eastAsia"/>
        </w:rPr>
        <w:t>对开源代码搜索</w:t>
      </w:r>
      <w:r>
        <w:rPr>
          <w:rFonts w:hint="eastAsia"/>
        </w:rPr>
        <w:lastRenderedPageBreak/>
        <w:t>精度的提升。实验结果表明，</w:t>
      </w:r>
      <w:r>
        <w:rPr>
          <w:rFonts w:hint="eastAsia"/>
        </w:rPr>
        <w:t>SWordMap</w:t>
      </w:r>
      <w:r>
        <w:rPr>
          <w:rFonts w:hint="eastAsia"/>
        </w:rPr>
        <w:t>能够有效挖掘软件工程领域语义相关词，能有效提升关注定位任务效率及本地代码搜索精度，对开源代码搜索精度的提升有限。与前人工作的对比实验表明</w:t>
      </w:r>
      <w:r>
        <w:rPr>
          <w:rFonts w:hint="eastAsia"/>
        </w:rPr>
        <w:t>SWordMap</w:t>
      </w:r>
      <w:r>
        <w:rPr>
          <w:rFonts w:hint="eastAsia"/>
        </w:rPr>
        <w:t>能挖掘更高精确度的语义相关词，给关注定位任务及本地代码搜索带来可观的帮助。</w:t>
      </w:r>
    </w:p>
    <w:p w:rsidR="003A0103" w:rsidRPr="00AD1791" w:rsidRDefault="003A0103" w:rsidP="00AD1791">
      <w:pPr>
        <w:pStyle w:val="a9"/>
      </w:pPr>
    </w:p>
    <w:p w:rsidR="006C6FD9" w:rsidRPr="004C7F43" w:rsidRDefault="003C17D3" w:rsidP="006C5AFF">
      <w:pPr>
        <w:spacing w:line="300" w:lineRule="auto"/>
        <w:ind w:left="2624" w:hangingChars="937" w:hanging="2624"/>
        <w:rPr>
          <w:sz w:val="28"/>
          <w:szCs w:val="28"/>
        </w:rPr>
        <w:sectPr w:rsidR="006C6FD9" w:rsidRPr="004C7F43" w:rsidSect="00BD410B">
          <w:headerReference w:type="default" r:id="rId10"/>
          <w:footerReference w:type="default" r:id="rId11"/>
          <w:pgSz w:w="11906" w:h="16838" w:code="9"/>
          <w:pgMar w:top="1985" w:right="1588" w:bottom="2268" w:left="1588" w:header="1418" w:footer="1701" w:gutter="284"/>
          <w:pgNumType w:fmt="upperRoman" w:start="1"/>
          <w:cols w:space="425"/>
          <w:docGrid w:linePitch="395"/>
        </w:sectPr>
      </w:pPr>
      <w:r w:rsidRPr="00AC0AED">
        <w:rPr>
          <w:rStyle w:val="aa"/>
          <w:rFonts w:hint="eastAsia"/>
        </w:rPr>
        <w:t>关键词：</w:t>
      </w:r>
      <w:r w:rsidR="00AD1791">
        <w:rPr>
          <w:rStyle w:val="Char0"/>
          <w:rFonts w:hint="eastAsia"/>
        </w:rPr>
        <w:t>代码搜索，查询扩展，语义相关词，</w:t>
      </w:r>
      <w:r w:rsidR="00AD1791">
        <w:rPr>
          <w:rStyle w:val="Char0"/>
          <w:rFonts w:hint="eastAsia"/>
        </w:rPr>
        <w:t>SWordMap</w:t>
      </w:r>
    </w:p>
    <w:p w:rsidR="002975A7" w:rsidRPr="009C6923" w:rsidRDefault="003A0103" w:rsidP="008D56CE">
      <w:pPr>
        <w:pStyle w:val="ABSTRACT0"/>
        <w:rPr>
          <w:rStyle w:val="-6"/>
          <w:b/>
          <w:bCs w:val="0"/>
          <w:sz w:val="44"/>
        </w:rPr>
      </w:pPr>
      <w:bookmarkStart w:id="11" w:name="_Toc251145351"/>
      <w:bookmarkStart w:id="12" w:name="_Toc251145515"/>
      <w:bookmarkStart w:id="13" w:name="_Toc251162500"/>
      <w:r w:rsidRPr="003A0103">
        <w:lastRenderedPageBreak/>
        <w:t>RESEARCH ON DIGGING AND APPLICATION OF SEMANTICALLY RELATED WORDS IN SOFTWARE</w:t>
      </w:r>
    </w:p>
    <w:p w:rsidR="00637A50" w:rsidRDefault="006C6FD9" w:rsidP="00D41DAC">
      <w:pPr>
        <w:pStyle w:val="ABSTRACT"/>
        <w:rPr>
          <w:rFonts w:eastAsia="宋体"/>
        </w:rPr>
      </w:pPr>
      <w:bookmarkStart w:id="14" w:name="_Toc251338722"/>
      <w:bookmarkStart w:id="15" w:name="_Toc251346981"/>
      <w:bookmarkStart w:id="16" w:name="_Toc251590707"/>
      <w:r w:rsidRPr="00176952">
        <w:t>ABSTRACT</w:t>
      </w:r>
      <w:bookmarkEnd w:id="11"/>
      <w:bookmarkEnd w:id="12"/>
      <w:bookmarkEnd w:id="13"/>
      <w:bookmarkEnd w:id="14"/>
      <w:bookmarkEnd w:id="15"/>
      <w:bookmarkEnd w:id="16"/>
    </w:p>
    <w:p w:rsidR="00A96141" w:rsidRPr="00A96141" w:rsidRDefault="00A96141" w:rsidP="00097B77">
      <w:pPr>
        <w:pStyle w:val="ABTSTRACT"/>
        <w:ind w:firstLine="560"/>
        <w:rPr>
          <w:rFonts w:eastAsia="宋体"/>
        </w:rPr>
      </w:pPr>
    </w:p>
    <w:p w:rsidR="003A0103" w:rsidRDefault="003A0103" w:rsidP="003A0103">
      <w:pPr>
        <w:pStyle w:val="ABTSTRACT"/>
        <w:ind w:firstLine="560"/>
      </w:pPr>
      <w:r>
        <w:t>Code search is a common task for software development and maintenance. Developers often need to search code for programming tasks such as code study, code reuse and bug localization. Existing code search tools are usually based on keywords-text matching. The same as traditional information retrieval, the inherent difficulty of keyword based code search is vocabulary mismatch problem between user query and retrieved code. To improve the accuracy of code search, utilizing semantically related words for query expansion is needed.</w:t>
      </w:r>
    </w:p>
    <w:p w:rsidR="003A0103" w:rsidRDefault="003A0103" w:rsidP="003A0103">
      <w:pPr>
        <w:pStyle w:val="ABTSTRACT"/>
        <w:ind w:firstLine="560"/>
      </w:pPr>
      <w:r>
        <w:t>It is limited to rely on natural language resources such as English dictionary and WordNet to expand code search query because the semantics of words in software differ badly from words in English. A number of techniques have been proposed to identify semantically related words in software, while most of them measure the similarity of words simply by text similarity comparison or statistics of word co-occurrence, the limitation is huge. This paper designs a Word Embedding based method to learn semantically related words in software, and studies its application on code search.</w:t>
      </w:r>
    </w:p>
    <w:p w:rsidR="003A0103" w:rsidRDefault="003A0103" w:rsidP="003A0103">
      <w:pPr>
        <w:pStyle w:val="ABTSTRACT"/>
        <w:ind w:firstLine="560"/>
      </w:pPr>
      <w:r>
        <w:t>SWordMap obtains semantically related words for 19332 words in software through training the neural network language model CBOW on Stack Overflow documents. To study the application of obtained semantically related words on code search, this paper designs two query expansion models for local code search and large scale open-source code search, and implements them based on search engine Elasticsearch.</w:t>
      </w:r>
    </w:p>
    <w:p w:rsidR="002C0D85" w:rsidRPr="003A0103" w:rsidRDefault="003A0103" w:rsidP="003A0103">
      <w:pPr>
        <w:pStyle w:val="ABTSTRACT"/>
        <w:ind w:firstLine="560"/>
        <w:rPr>
          <w:rFonts w:eastAsia="宋体"/>
        </w:rPr>
      </w:pPr>
      <w:r>
        <w:t xml:space="preserve">This paper designs four experiments to evaluate SWordMap: the precision of the semantically related words obtained by SWordMap; the </w:t>
      </w:r>
      <w:r>
        <w:lastRenderedPageBreak/>
        <w:t>improvement on concern location by utilizing SWordMap; the improvement on local code search by utilizing SWordMap; the improvement on open-source code search by utilizing SWordMap. The experiment results show that SWordMap can effectively identify semantically related words in software, improve the concern location performance and local code search accuracy, but has a limited improvement on open-source code search. The results of comparable experiment with previous work show that SWordMap can identify more accurate semantically related words in software and help improve concern location and local code search significantly.</w:t>
      </w:r>
    </w:p>
    <w:p w:rsidR="00B237CD" w:rsidRDefault="00B237CD" w:rsidP="00097B77">
      <w:pPr>
        <w:pStyle w:val="ABTSTRACT"/>
        <w:ind w:firstLine="560"/>
        <w:rPr>
          <w:rFonts w:eastAsia="宋体"/>
        </w:rPr>
      </w:pPr>
    </w:p>
    <w:p w:rsidR="00B237CD" w:rsidRPr="002C0D85" w:rsidRDefault="00B237CD" w:rsidP="00097B77">
      <w:pPr>
        <w:pStyle w:val="ABTSTRACT"/>
        <w:ind w:firstLine="560"/>
        <w:rPr>
          <w:rFonts w:eastAsia="宋体"/>
        </w:rPr>
      </w:pPr>
    </w:p>
    <w:p w:rsidR="006E03DE" w:rsidRPr="007413C7" w:rsidRDefault="00B237CD" w:rsidP="00815EC3">
      <w:pPr>
        <w:spacing w:line="300" w:lineRule="auto"/>
        <w:ind w:left="2100" w:hangingChars="747" w:hanging="2100"/>
        <w:rPr>
          <w:rStyle w:val="Keywords"/>
          <w:b w:val="0"/>
        </w:rPr>
      </w:pPr>
      <w:r>
        <w:rPr>
          <w:rStyle w:val="Keywords"/>
        </w:rPr>
        <w:t>K</w:t>
      </w:r>
      <w:r>
        <w:rPr>
          <w:rStyle w:val="Keywords"/>
          <w:rFonts w:hint="eastAsia"/>
        </w:rPr>
        <w:t>EY WORDS</w:t>
      </w:r>
      <w:r w:rsidR="006C6FD9" w:rsidRPr="007413C7">
        <w:rPr>
          <w:rStyle w:val="Keywords"/>
        </w:rPr>
        <w:t>:</w:t>
      </w:r>
      <w:r w:rsidR="006C6FD9" w:rsidRPr="007413C7">
        <w:rPr>
          <w:rStyle w:val="Keywords"/>
          <w:b w:val="0"/>
        </w:rPr>
        <w:t xml:space="preserve"> </w:t>
      </w:r>
      <w:r w:rsidR="003A0103">
        <w:rPr>
          <w:rStyle w:val="Char0"/>
        </w:rPr>
        <w:t xml:space="preserve">code search, query expansion, </w:t>
      </w:r>
      <w:r w:rsidR="005D64E9">
        <w:rPr>
          <w:rStyle w:val="Char0"/>
        </w:rPr>
        <w:t xml:space="preserve">semantically related words, </w:t>
      </w:r>
      <w:r w:rsidR="003A0103">
        <w:rPr>
          <w:rStyle w:val="Char0"/>
        </w:rPr>
        <w:t>S</w:t>
      </w:r>
      <w:r w:rsidR="003A0103" w:rsidRPr="003A0103">
        <w:rPr>
          <w:rStyle w:val="Char0"/>
        </w:rPr>
        <w:t>WordMap</w:t>
      </w:r>
    </w:p>
    <w:p w:rsidR="00B870F9" w:rsidRDefault="00B870F9" w:rsidP="00097B77">
      <w:pPr>
        <w:pStyle w:val="ABTSTRACT"/>
        <w:ind w:firstLine="560"/>
      </w:pPr>
    </w:p>
    <w:p w:rsidR="00B870F9" w:rsidRDefault="00B870F9" w:rsidP="00097B77">
      <w:pPr>
        <w:pStyle w:val="ABTSTRACT"/>
        <w:ind w:firstLine="560"/>
        <w:sectPr w:rsidR="00B870F9" w:rsidSect="00BD410B">
          <w:pgSz w:w="11906" w:h="16838" w:code="9"/>
          <w:pgMar w:top="1985" w:right="1588" w:bottom="2268" w:left="1588" w:header="1418" w:footer="1701" w:gutter="284"/>
          <w:pgNumType w:fmt="upperRoman"/>
          <w:cols w:space="425"/>
          <w:docGrid w:linePitch="395"/>
        </w:sectPr>
      </w:pPr>
    </w:p>
    <w:p w:rsidR="002A3C6F" w:rsidRPr="00FE6BC5" w:rsidRDefault="0039430E" w:rsidP="00FE6BC5">
      <w:pPr>
        <w:pStyle w:val="1"/>
      </w:pPr>
      <w:r w:rsidRPr="00FE6BC5">
        <w:rPr>
          <w:rFonts w:hint="eastAsia"/>
        </w:rPr>
        <w:lastRenderedPageBreak/>
        <w:t>绪论</w:t>
      </w:r>
    </w:p>
    <w:p w:rsidR="000429CC" w:rsidRPr="00245AD8" w:rsidRDefault="0039430E" w:rsidP="003F7255">
      <w:pPr>
        <w:pStyle w:val="2"/>
      </w:pPr>
      <w:r w:rsidRPr="00245AD8">
        <w:rPr>
          <w:rFonts w:hint="eastAsia"/>
        </w:rPr>
        <w:t>研究背景</w:t>
      </w:r>
    </w:p>
    <w:p w:rsidR="0039430E" w:rsidRDefault="0039430E" w:rsidP="00030A56">
      <w:pPr>
        <w:pStyle w:val="afd"/>
      </w:pPr>
      <w:r>
        <w:rPr>
          <w:rFonts w:hint="eastAsia"/>
        </w:rPr>
        <w:t>现如今，随着软件规模的不断扩大，代码行数和参与人数的急剧增长，对软件的开发及维护变得相当困难。通常情况下，一个程序员需要依赖本地代码搜索来帮助快速定位到相关代码片段，大大加速软件开发及维护的工作。同时，随着越来越多的开源软件被开发，网络上已经有了海量开源代码，涵盖了方方面面，为帮助程序员理解、学习和重用代码提供了可能。为了在如此庞大的代码库中快速准确地找到相关代码，一个可靠的、自动化的开源代码搜索引擎是关键。</w:t>
      </w:r>
    </w:p>
    <w:p w:rsidR="00CE7344" w:rsidRPr="0039430E" w:rsidRDefault="0039430E" w:rsidP="00030A56">
      <w:pPr>
        <w:pStyle w:val="afd"/>
      </w:pPr>
      <w:r>
        <w:rPr>
          <w:rFonts w:hint="eastAsia"/>
        </w:rPr>
        <w:t>现有的代码搜索工具大部分是基于关键字文本匹配的搜索方法，面临与传统信息检索一样的问题，即用户查询关键字与代码文本用词不匹配</w:t>
      </w:r>
      <w:r w:rsidR="00022388" w:rsidRPr="00022388">
        <w:rPr>
          <w:rFonts w:hint="eastAsia"/>
          <w:vertAlign w:val="superscript"/>
        </w:rPr>
        <w:t>[1]</w:t>
      </w:r>
      <w:r>
        <w:rPr>
          <w:rFonts w:hint="eastAsia"/>
        </w:rPr>
        <w:t>。为提高搜索结果的精确度和召回率，需要对用户查询做语义相关词扩展。然而由于软件工程领域的单词语义与自然语言存在很大差异，代码搜索无法使用自然语言的语义相关词做查询扩展，需要软件工程领域的语义相关词表。目前已有的软件工程领域语义相关词挖掘研究如</w:t>
      </w:r>
      <w:r>
        <w:rPr>
          <w:rFonts w:hint="eastAsia"/>
        </w:rPr>
        <w:t>SWordNet</w:t>
      </w:r>
      <w:r>
        <w:rPr>
          <w:rFonts w:hint="eastAsia"/>
        </w:rPr>
        <w:t>，</w:t>
      </w:r>
      <w:r>
        <w:rPr>
          <w:rFonts w:hint="eastAsia"/>
        </w:rPr>
        <w:t>SEWordSim</w:t>
      </w:r>
      <w:r>
        <w:rPr>
          <w:rFonts w:hint="eastAsia"/>
        </w:rPr>
        <w:t>等，大多采用简单的文本相似度检测方法或基于词汇同现的统计方法，具有较大的局限性，对代码搜索精度的提升有限。</w:t>
      </w:r>
    </w:p>
    <w:p w:rsidR="00700C39" w:rsidRPr="0089634A" w:rsidRDefault="0039430E" w:rsidP="0089634A">
      <w:pPr>
        <w:pStyle w:val="3"/>
      </w:pPr>
      <w:r w:rsidRPr="0089634A">
        <w:rPr>
          <w:rFonts w:hint="eastAsia"/>
        </w:rPr>
        <w:t>代码搜索</w:t>
      </w:r>
    </w:p>
    <w:p w:rsidR="008B42C3" w:rsidRDefault="0039430E" w:rsidP="00030A56">
      <w:pPr>
        <w:pStyle w:val="afd"/>
      </w:pPr>
      <w:r w:rsidRPr="0039430E">
        <w:rPr>
          <w:rFonts w:hint="eastAsia"/>
        </w:rPr>
        <w:t>现有的代码搜索工具如</w:t>
      </w:r>
      <w:r>
        <w:rPr>
          <w:rFonts w:hint="eastAsia"/>
        </w:rPr>
        <w:t>Sando</w:t>
      </w:r>
      <w:r w:rsidR="00022388">
        <w:rPr>
          <w:rFonts w:hint="eastAsia"/>
          <w:vertAlign w:val="superscript"/>
        </w:rPr>
        <w:t>[2</w:t>
      </w:r>
      <w:r w:rsidRPr="0039430E">
        <w:rPr>
          <w:rFonts w:hint="eastAsia"/>
          <w:vertAlign w:val="superscript"/>
        </w:rPr>
        <w:t>]</w:t>
      </w:r>
      <w:r>
        <w:rPr>
          <w:rFonts w:hint="eastAsia"/>
        </w:rPr>
        <w:t>, Krugle</w:t>
      </w:r>
      <w:r w:rsidR="00022388">
        <w:rPr>
          <w:rFonts w:hint="eastAsia"/>
          <w:vertAlign w:val="superscript"/>
        </w:rPr>
        <w:t>[3</w:t>
      </w:r>
      <w:r w:rsidRPr="0039430E">
        <w:rPr>
          <w:rFonts w:hint="eastAsia"/>
          <w:vertAlign w:val="superscript"/>
        </w:rPr>
        <w:t>]</w:t>
      </w:r>
      <w:r w:rsidRPr="0039430E">
        <w:rPr>
          <w:rFonts w:hint="eastAsia"/>
        </w:rPr>
        <w:t>以及</w:t>
      </w:r>
      <w:r>
        <w:rPr>
          <w:rFonts w:hint="eastAsia"/>
        </w:rPr>
        <w:t>Sourcerer</w:t>
      </w:r>
      <w:r w:rsidR="00022388">
        <w:rPr>
          <w:rFonts w:hint="eastAsia"/>
          <w:vertAlign w:val="superscript"/>
        </w:rPr>
        <w:t>[4</w:t>
      </w:r>
      <w:r w:rsidRPr="0039430E">
        <w:rPr>
          <w:rFonts w:hint="eastAsia"/>
          <w:vertAlign w:val="superscript"/>
        </w:rPr>
        <w:t>]</w:t>
      </w:r>
      <w:r w:rsidRPr="0039430E">
        <w:rPr>
          <w:rFonts w:hint="eastAsia"/>
        </w:rPr>
        <w:t>等都是基于关键字文本匹配的搜索方法，在实际使用中发现它们的搜索精度并不理想。这其中的一个关键问题在于用户查询关键字与代码文本用词不匹配。如图</w:t>
      </w:r>
      <w:r w:rsidRPr="0039430E">
        <w:rPr>
          <w:rFonts w:hint="eastAsia"/>
        </w:rPr>
        <w:t>1</w:t>
      </w:r>
      <w:r>
        <w:rPr>
          <w:rFonts w:hint="eastAsia"/>
        </w:rPr>
        <w:t>-</w:t>
      </w:r>
      <w:r>
        <w:t>1</w:t>
      </w:r>
      <w:r w:rsidRPr="0039430E">
        <w:rPr>
          <w:rFonts w:hint="eastAsia"/>
        </w:rPr>
        <w:t>所示，假设一个程序员想要搜索怎样执行一个线程的</w:t>
      </w:r>
      <w:r w:rsidRPr="0039430E">
        <w:rPr>
          <w:rFonts w:hint="eastAsia"/>
        </w:rPr>
        <w:t>java</w:t>
      </w:r>
      <w:r w:rsidRPr="0039430E">
        <w:rPr>
          <w:rFonts w:hint="eastAsia"/>
        </w:rPr>
        <w:t>代码，他的查询关键字是</w:t>
      </w:r>
      <w:r w:rsidRPr="0039430E">
        <w:rPr>
          <w:rFonts w:hint="eastAsia"/>
        </w:rPr>
        <w:t>execute thread</w:t>
      </w:r>
      <w:r w:rsidRPr="0039430E">
        <w:rPr>
          <w:rFonts w:hint="eastAsia"/>
        </w:rPr>
        <w:t>，在</w:t>
      </w:r>
      <w:r w:rsidRPr="0039430E">
        <w:rPr>
          <w:rFonts w:hint="eastAsia"/>
        </w:rPr>
        <w:t>Krugle</w:t>
      </w:r>
      <w:r w:rsidRPr="0039430E">
        <w:rPr>
          <w:rFonts w:hint="eastAsia"/>
        </w:rPr>
        <w:t>搜索引擎中包含</w:t>
      </w:r>
      <w:r w:rsidRPr="0039430E">
        <w:rPr>
          <w:rFonts w:hint="eastAsia"/>
        </w:rPr>
        <w:t>Thread.run( )</w:t>
      </w:r>
      <w:r w:rsidRPr="0039430E">
        <w:rPr>
          <w:rFonts w:hint="eastAsia"/>
        </w:rPr>
        <w:t>这个</w:t>
      </w:r>
      <w:r w:rsidRPr="0039430E">
        <w:rPr>
          <w:rFonts w:hint="eastAsia"/>
        </w:rPr>
        <w:t>java API</w:t>
      </w:r>
      <w:r w:rsidRPr="0039430E">
        <w:rPr>
          <w:rFonts w:hint="eastAsia"/>
        </w:rPr>
        <w:t>调用的正确结果被遗漏。这个时候就需要对用户查询做语义相关词扩展，如使用布尔模型将原始查询扩展为</w:t>
      </w:r>
      <w:r w:rsidRPr="0039430E">
        <w:rPr>
          <w:rFonts w:hint="eastAsia"/>
        </w:rPr>
        <w:t>execute thread OR run thread</w:t>
      </w:r>
      <w:r w:rsidRPr="0039430E">
        <w:rPr>
          <w:rFonts w:hint="eastAsia"/>
        </w:rPr>
        <w:t>，其中的关键在于需要提供</w:t>
      </w:r>
      <w:r w:rsidRPr="0039430E">
        <w:rPr>
          <w:rFonts w:hint="eastAsia"/>
        </w:rPr>
        <w:t>execute</w:t>
      </w:r>
      <w:r w:rsidRPr="0039430E">
        <w:rPr>
          <w:rFonts w:hint="eastAsia"/>
        </w:rPr>
        <w:t>的语义相关词</w:t>
      </w:r>
      <w:r w:rsidRPr="0039430E">
        <w:rPr>
          <w:rFonts w:hint="eastAsia"/>
        </w:rPr>
        <w:t>run</w:t>
      </w:r>
      <w:r w:rsidRPr="0039430E">
        <w:rPr>
          <w:rFonts w:hint="eastAsia"/>
        </w:rPr>
        <w:t>。因此需要对软件中的语义相关词进行挖掘。</w:t>
      </w:r>
    </w:p>
    <w:p w:rsidR="0089634A" w:rsidRDefault="0089634A" w:rsidP="0089634A">
      <w:pPr>
        <w:pStyle w:val="af9"/>
        <w:ind w:firstLineChars="0" w:firstLine="0"/>
      </w:pPr>
      <w:r>
        <w:rPr>
          <w:rFonts w:hint="eastAsia"/>
          <w:noProof/>
        </w:rPr>
        <w:lastRenderedPageBreak/>
        <w:drawing>
          <wp:inline distT="0" distB="0" distL="0" distR="0" wp14:anchorId="20E90A92" wp14:editId="274738B1">
            <wp:extent cx="5274310" cy="40049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ugle搜索.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004945"/>
                    </a:xfrm>
                    <a:prstGeom prst="rect">
                      <a:avLst/>
                    </a:prstGeom>
                  </pic:spPr>
                </pic:pic>
              </a:graphicData>
            </a:graphic>
          </wp:inline>
        </w:drawing>
      </w:r>
    </w:p>
    <w:p w:rsidR="0089634A" w:rsidRDefault="0089634A" w:rsidP="0089634A">
      <w:pPr>
        <w:pStyle w:val="-8"/>
        <w:ind w:firstLine="420"/>
      </w:pPr>
      <w:r>
        <w:rPr>
          <w:rFonts w:hint="eastAsia"/>
        </w:rPr>
        <w:t>图</w:t>
      </w:r>
      <w:r>
        <w:rPr>
          <w:rFonts w:hint="eastAsia"/>
        </w:rPr>
        <w:t>1-</w:t>
      </w:r>
      <w:r>
        <w:t xml:space="preserve">1 </w:t>
      </w:r>
      <w:r>
        <w:rPr>
          <w:rFonts w:hint="eastAsia"/>
        </w:rPr>
        <w:t>Krugle</w:t>
      </w:r>
      <w:r>
        <w:rPr>
          <w:rFonts w:hint="eastAsia"/>
        </w:rPr>
        <w:t>对“</w:t>
      </w:r>
      <w:r>
        <w:rPr>
          <w:rFonts w:hint="eastAsia"/>
        </w:rPr>
        <w:t>execute thread</w:t>
      </w:r>
      <w:r>
        <w:rPr>
          <w:rFonts w:hint="eastAsia"/>
        </w:rPr>
        <w:t>”查询的搜索结果</w:t>
      </w:r>
    </w:p>
    <w:p w:rsidR="0089634A" w:rsidRPr="002B22FA" w:rsidRDefault="0089634A" w:rsidP="0089634A">
      <w:pPr>
        <w:pStyle w:val="-9"/>
        <w:ind w:firstLine="420"/>
      </w:pPr>
      <w:r>
        <w:t>Fig.1-</w:t>
      </w:r>
      <w:r w:rsidR="00C42A2A">
        <w:fldChar w:fldCharType="begin"/>
      </w:r>
      <w:r w:rsidR="00C42A2A">
        <w:instrText xml:space="preserve"> SEQ Fig.2- \* ARABIC </w:instrText>
      </w:r>
      <w:r w:rsidR="00C42A2A">
        <w:fldChar w:fldCharType="separate"/>
      </w:r>
      <w:r>
        <w:rPr>
          <w:noProof/>
        </w:rPr>
        <w:t>1</w:t>
      </w:r>
      <w:r w:rsidR="00C42A2A">
        <w:rPr>
          <w:noProof/>
        </w:rPr>
        <w:fldChar w:fldCharType="end"/>
      </w:r>
      <w:r w:rsidRPr="00460EFC">
        <w:t xml:space="preserve"> </w:t>
      </w:r>
      <w:r w:rsidR="00644DFC">
        <w:rPr>
          <w:rFonts w:eastAsia="宋体"/>
        </w:rPr>
        <w:t>Search results of query “execute thread” on Krugle</w:t>
      </w:r>
    </w:p>
    <w:p w:rsidR="0089634A" w:rsidRPr="0089634A" w:rsidRDefault="0089634A" w:rsidP="0089634A">
      <w:pPr>
        <w:pStyle w:val="-8"/>
        <w:ind w:firstLine="420"/>
      </w:pPr>
    </w:p>
    <w:p w:rsidR="0089634A" w:rsidRDefault="0089634A" w:rsidP="0089634A">
      <w:pPr>
        <w:pStyle w:val="3"/>
      </w:pPr>
      <w:r>
        <w:rPr>
          <w:rFonts w:hint="eastAsia"/>
        </w:rPr>
        <w:t>语义相关词</w:t>
      </w:r>
    </w:p>
    <w:p w:rsidR="0089634A" w:rsidRDefault="0089634A" w:rsidP="00030A56">
      <w:pPr>
        <w:pStyle w:val="afd"/>
      </w:pPr>
      <w:r w:rsidRPr="00245AD8">
        <w:rPr>
          <w:rFonts w:hint="eastAsia"/>
        </w:rPr>
        <w:t>目前自然语言的语义相关词挖掘工作已经比较成熟，但是代码搜索无法直接使用如</w:t>
      </w:r>
      <w:r w:rsidR="00F955F7" w:rsidRPr="00245AD8">
        <w:rPr>
          <w:rFonts w:hint="eastAsia"/>
        </w:rPr>
        <w:t>Merriam-Webster</w:t>
      </w:r>
      <w:r w:rsidRPr="00245AD8">
        <w:rPr>
          <w:rFonts w:hint="eastAsia"/>
        </w:rPr>
        <w:t>英语词典</w:t>
      </w:r>
      <w:r w:rsidR="00022388">
        <w:rPr>
          <w:rFonts w:hint="eastAsia"/>
          <w:vertAlign w:val="superscript"/>
        </w:rPr>
        <w:t>[5</w:t>
      </w:r>
      <w:r w:rsidR="00F955F7" w:rsidRPr="00F955F7">
        <w:rPr>
          <w:rFonts w:hint="eastAsia"/>
          <w:vertAlign w:val="superscript"/>
        </w:rPr>
        <w:t>]</w:t>
      </w:r>
      <w:r w:rsidRPr="00245AD8">
        <w:rPr>
          <w:rFonts w:hint="eastAsia"/>
        </w:rPr>
        <w:t>、</w:t>
      </w:r>
      <w:r w:rsidR="00030A56">
        <w:rPr>
          <w:rFonts w:hint="eastAsia"/>
        </w:rPr>
        <w:t>WordNet</w:t>
      </w:r>
      <w:r w:rsidR="00022388">
        <w:rPr>
          <w:rFonts w:hint="eastAsia"/>
          <w:vertAlign w:val="superscript"/>
        </w:rPr>
        <w:t>[6</w:t>
      </w:r>
      <w:r w:rsidR="00030A56" w:rsidRPr="00030A56">
        <w:rPr>
          <w:rFonts w:hint="eastAsia"/>
          <w:vertAlign w:val="superscript"/>
        </w:rPr>
        <w:t>]</w:t>
      </w:r>
      <w:r w:rsidRPr="00245AD8">
        <w:rPr>
          <w:rFonts w:hint="eastAsia"/>
        </w:rPr>
        <w:t>等自然语言的语义相关词表来提高搜索精度。这是因为软件工程领域的单词语义与自然语言有很大不同。如上文提到的</w:t>
      </w:r>
      <w:r w:rsidRPr="00245AD8">
        <w:rPr>
          <w:rFonts w:hint="eastAsia"/>
        </w:rPr>
        <w:t>execute</w:t>
      </w:r>
      <w:r w:rsidRPr="00245AD8">
        <w:rPr>
          <w:rFonts w:hint="eastAsia"/>
        </w:rPr>
        <w:t>与</w:t>
      </w:r>
      <w:r w:rsidRPr="00245AD8">
        <w:rPr>
          <w:rFonts w:hint="eastAsia"/>
        </w:rPr>
        <w:t>run</w:t>
      </w:r>
      <w:r w:rsidRPr="00245AD8">
        <w:rPr>
          <w:rFonts w:hint="eastAsia"/>
        </w:rPr>
        <w:t>在</w:t>
      </w:r>
      <w:r w:rsidR="00F955F7">
        <w:rPr>
          <w:rFonts w:hint="eastAsia"/>
        </w:rPr>
        <w:t>M</w:t>
      </w:r>
      <w:r w:rsidR="00F955F7">
        <w:t>erriam-Webster</w:t>
      </w:r>
      <w:r w:rsidR="00F955F7">
        <w:t>英语词典</w:t>
      </w:r>
      <w:r w:rsidRPr="00245AD8">
        <w:rPr>
          <w:rFonts w:hint="eastAsia"/>
        </w:rPr>
        <w:t>以及</w:t>
      </w:r>
      <w:r w:rsidRPr="00245AD8">
        <w:rPr>
          <w:rFonts w:hint="eastAsia"/>
        </w:rPr>
        <w:t>WordNet</w:t>
      </w:r>
      <w:r w:rsidRPr="00245AD8">
        <w:rPr>
          <w:rFonts w:hint="eastAsia"/>
        </w:rPr>
        <w:t>中并不是语义相关词。软件工程领域中还存在大量自然语言中并不存在的缩略词，如</w:t>
      </w:r>
      <w:r w:rsidRPr="00245AD8">
        <w:rPr>
          <w:rFonts w:hint="eastAsia"/>
        </w:rPr>
        <w:t>interrupt</w:t>
      </w:r>
      <w:r w:rsidRPr="00245AD8">
        <w:rPr>
          <w:rFonts w:hint="eastAsia"/>
        </w:rPr>
        <w:t>和</w:t>
      </w:r>
      <w:r w:rsidRPr="00245AD8">
        <w:rPr>
          <w:rFonts w:hint="eastAsia"/>
        </w:rPr>
        <w:t>irq</w:t>
      </w:r>
      <w:r w:rsidRPr="00245AD8">
        <w:rPr>
          <w:rFonts w:hint="eastAsia"/>
        </w:rPr>
        <w:t>，其中</w:t>
      </w:r>
      <w:r w:rsidRPr="00245AD8">
        <w:rPr>
          <w:rFonts w:hint="eastAsia"/>
        </w:rPr>
        <w:t>interrupt</w:t>
      </w:r>
      <w:r w:rsidRPr="00245AD8">
        <w:rPr>
          <w:rFonts w:hint="eastAsia"/>
        </w:rPr>
        <w:t>常出现在用户查询中而</w:t>
      </w:r>
      <w:r w:rsidRPr="00245AD8">
        <w:rPr>
          <w:rFonts w:hint="eastAsia"/>
        </w:rPr>
        <w:t>irq</w:t>
      </w:r>
      <w:r w:rsidRPr="00245AD8">
        <w:rPr>
          <w:rFonts w:hint="eastAsia"/>
        </w:rPr>
        <w:t>则常出现在代码中（如</w:t>
      </w:r>
      <w:r w:rsidRPr="00245AD8">
        <w:rPr>
          <w:rFonts w:hint="eastAsia"/>
        </w:rPr>
        <w:t>linux</w:t>
      </w:r>
      <w:r w:rsidRPr="00245AD8">
        <w:rPr>
          <w:rFonts w:hint="eastAsia"/>
        </w:rPr>
        <w:t>内核代码中经常出现</w:t>
      </w:r>
      <w:r w:rsidRPr="00245AD8">
        <w:rPr>
          <w:rFonts w:hint="eastAsia"/>
        </w:rPr>
        <w:t>mask_irq</w:t>
      </w:r>
      <w:r w:rsidRPr="00245AD8">
        <w:rPr>
          <w:rFonts w:hint="eastAsia"/>
        </w:rPr>
        <w:t>这样的函数名）。相对的，一些自然语言的语义相关词也并非软件工程领域的语义相关词，如</w:t>
      </w:r>
      <w:r w:rsidRPr="00245AD8">
        <w:rPr>
          <w:rFonts w:hint="eastAsia"/>
        </w:rPr>
        <w:t>disable</w:t>
      </w:r>
      <w:r w:rsidRPr="00245AD8">
        <w:rPr>
          <w:rFonts w:hint="eastAsia"/>
        </w:rPr>
        <w:t>和</w:t>
      </w:r>
      <w:r w:rsidRPr="00245AD8">
        <w:rPr>
          <w:rFonts w:hint="eastAsia"/>
        </w:rPr>
        <w:t>torture</w:t>
      </w:r>
      <w:r w:rsidRPr="00245AD8">
        <w:rPr>
          <w:rFonts w:hint="eastAsia"/>
        </w:rPr>
        <w:t>在</w:t>
      </w:r>
      <w:r w:rsidRPr="00245AD8">
        <w:rPr>
          <w:rFonts w:hint="eastAsia"/>
        </w:rPr>
        <w:t>Merriam-Webster</w:t>
      </w:r>
      <w:r w:rsidRPr="00245AD8">
        <w:rPr>
          <w:rFonts w:hint="eastAsia"/>
        </w:rPr>
        <w:t>英语词典</w:t>
      </w:r>
      <w:r w:rsidR="00030A56" w:rsidRPr="00030A56">
        <w:rPr>
          <w:rFonts w:hint="eastAsia"/>
          <w:vertAlign w:val="superscript"/>
        </w:rPr>
        <w:t>[5]</w:t>
      </w:r>
      <w:r w:rsidRPr="00245AD8">
        <w:rPr>
          <w:rFonts w:hint="eastAsia"/>
        </w:rPr>
        <w:t>中是语义相关词，而在软件工程领域中没有关系。</w:t>
      </w:r>
      <w:r w:rsidRPr="00245AD8">
        <w:rPr>
          <w:rFonts w:hint="eastAsia"/>
        </w:rPr>
        <w:t>Sridhara</w:t>
      </w:r>
      <w:r w:rsidRPr="00245AD8">
        <w:rPr>
          <w:rFonts w:hint="eastAsia"/>
        </w:rPr>
        <w:t>等人对基于英语的语义相关词挖掘方法在软件工程任务上的应用做了调查研究，研究表明，采用自然语言的语义相关词进行查询扩展甚至会降低代码搜索的精度</w:t>
      </w:r>
      <w:r w:rsidR="00022388">
        <w:rPr>
          <w:rFonts w:hint="eastAsia"/>
          <w:vertAlign w:val="superscript"/>
        </w:rPr>
        <w:t>[7</w:t>
      </w:r>
      <w:r w:rsidRPr="00030A56">
        <w:rPr>
          <w:rFonts w:hint="eastAsia"/>
          <w:vertAlign w:val="superscript"/>
        </w:rPr>
        <w:t>]</w:t>
      </w:r>
      <w:r w:rsidRPr="00245AD8">
        <w:rPr>
          <w:rFonts w:hint="eastAsia"/>
        </w:rPr>
        <w:t>。</w:t>
      </w:r>
    </w:p>
    <w:p w:rsidR="00F955F7" w:rsidRDefault="00F955F7" w:rsidP="003F7255">
      <w:pPr>
        <w:pStyle w:val="2"/>
      </w:pPr>
      <w:r>
        <w:rPr>
          <w:rFonts w:hint="eastAsia"/>
        </w:rPr>
        <w:lastRenderedPageBreak/>
        <w:t>国内外研究现状</w:t>
      </w:r>
    </w:p>
    <w:p w:rsidR="00F955F7" w:rsidRPr="00F955F7" w:rsidRDefault="00F955F7" w:rsidP="00F955F7">
      <w:pPr>
        <w:pStyle w:val="afd"/>
      </w:pPr>
      <w:r w:rsidRPr="00F955F7">
        <w:rPr>
          <w:rFonts w:hint="eastAsia"/>
        </w:rPr>
        <w:t>目前国内外已经有一些针对软件工程领域语义相关词挖掘的相关研究。</w:t>
      </w:r>
      <w:r w:rsidRPr="00F955F7">
        <w:rPr>
          <w:rFonts w:hint="eastAsia"/>
        </w:rPr>
        <w:t>Shepherd</w:t>
      </w:r>
      <w:r w:rsidRPr="00F955F7">
        <w:rPr>
          <w:rFonts w:hint="eastAsia"/>
        </w:rPr>
        <w:t>等人通过自然语言处理方法从软件代码及代码注释中提取相似</w:t>
      </w:r>
      <w:r w:rsidRPr="00F955F7">
        <w:rPr>
          <w:rFonts w:hint="eastAsia"/>
        </w:rPr>
        <w:t>verb-DO</w:t>
      </w:r>
      <w:r w:rsidRPr="00F955F7">
        <w:rPr>
          <w:rFonts w:hint="eastAsia"/>
        </w:rPr>
        <w:t>对来识别语义相关词</w:t>
      </w:r>
      <w:r w:rsidR="00022388">
        <w:rPr>
          <w:rFonts w:hint="eastAsia"/>
          <w:vertAlign w:val="superscript"/>
        </w:rPr>
        <w:t>[8</w:t>
      </w:r>
      <w:r w:rsidRPr="00F955F7">
        <w:rPr>
          <w:rFonts w:hint="eastAsia"/>
          <w:vertAlign w:val="superscript"/>
        </w:rPr>
        <w:t>]</w:t>
      </w:r>
      <w:r w:rsidRPr="00F955F7">
        <w:rPr>
          <w:rFonts w:hint="eastAsia"/>
        </w:rPr>
        <w:t>。一个</w:t>
      </w:r>
      <w:r>
        <w:rPr>
          <w:rFonts w:hint="eastAsia"/>
        </w:rPr>
        <w:t>verb-DO</w:t>
      </w:r>
      <w:r>
        <w:rPr>
          <w:rFonts w:hint="eastAsia"/>
        </w:rPr>
        <w:t>（</w:t>
      </w:r>
      <w:r w:rsidRPr="00F955F7">
        <w:rPr>
          <w:rFonts w:hint="eastAsia"/>
        </w:rPr>
        <w:t>verb-Direct Object</w:t>
      </w:r>
      <w:r>
        <w:rPr>
          <w:rFonts w:hint="eastAsia"/>
        </w:rPr>
        <w:t>）</w:t>
      </w:r>
      <w:r w:rsidRPr="00F955F7">
        <w:rPr>
          <w:rFonts w:hint="eastAsia"/>
        </w:rPr>
        <w:t>对是指一个动词加上其直接作用名词。具体来说，</w:t>
      </w:r>
      <w:r w:rsidRPr="00F955F7">
        <w:rPr>
          <w:rFonts w:hint="eastAsia"/>
        </w:rPr>
        <w:t>Shepherd</w:t>
      </w:r>
      <w:r w:rsidRPr="00F955F7">
        <w:rPr>
          <w:rFonts w:hint="eastAsia"/>
        </w:rPr>
        <w:t>等人采用自然语言处理方法从类名、函数签名以及代码注释中提取</w:t>
      </w:r>
      <w:r w:rsidRPr="00F955F7">
        <w:rPr>
          <w:rFonts w:hint="eastAsia"/>
        </w:rPr>
        <w:t>verb-DO</w:t>
      </w:r>
      <w:r w:rsidRPr="00F955F7">
        <w:rPr>
          <w:rFonts w:hint="eastAsia"/>
        </w:rPr>
        <w:t>对，并且将出现在相似</w:t>
      </w:r>
      <w:r w:rsidRPr="00F955F7">
        <w:rPr>
          <w:rFonts w:hint="eastAsia"/>
        </w:rPr>
        <w:t>verb-DO</w:t>
      </w:r>
      <w:r w:rsidRPr="00F955F7">
        <w:rPr>
          <w:rFonts w:hint="eastAsia"/>
        </w:rPr>
        <w:t>对中的不同单词识别为语义相关词。例如从软件</w:t>
      </w:r>
      <w:r w:rsidRPr="00F955F7">
        <w:rPr>
          <w:rFonts w:hint="eastAsia"/>
        </w:rPr>
        <w:t>iReport</w:t>
      </w:r>
      <w:r w:rsidRPr="00F955F7">
        <w:rPr>
          <w:rFonts w:hint="eastAsia"/>
        </w:rPr>
        <w:t>的函数签名中找到了两个</w:t>
      </w:r>
      <w:r w:rsidRPr="00F955F7">
        <w:rPr>
          <w:rFonts w:hint="eastAsia"/>
        </w:rPr>
        <w:t>verb-DO</w:t>
      </w:r>
      <w:r w:rsidRPr="00F955F7">
        <w:rPr>
          <w:rFonts w:hint="eastAsia"/>
        </w:rPr>
        <w:t>对</w:t>
      </w:r>
      <w:r w:rsidRPr="00F955F7">
        <w:rPr>
          <w:rFonts w:hint="eastAsia"/>
        </w:rPr>
        <w:t>(add, element)</w:t>
      </w:r>
      <w:r w:rsidRPr="00F955F7">
        <w:rPr>
          <w:rFonts w:hint="eastAsia"/>
        </w:rPr>
        <w:t>和</w:t>
      </w:r>
      <w:r w:rsidRPr="00F955F7">
        <w:rPr>
          <w:rFonts w:hint="eastAsia"/>
        </w:rPr>
        <w:t>(find, element)</w:t>
      </w:r>
      <w:r w:rsidRPr="00F955F7">
        <w:rPr>
          <w:rFonts w:hint="eastAsia"/>
        </w:rPr>
        <w:t>，那么</w:t>
      </w:r>
      <w:r w:rsidRPr="00F955F7">
        <w:rPr>
          <w:rFonts w:hint="eastAsia"/>
        </w:rPr>
        <w:t>add</w:t>
      </w:r>
      <w:r w:rsidRPr="00F955F7">
        <w:rPr>
          <w:rFonts w:hint="eastAsia"/>
        </w:rPr>
        <w:t>和</w:t>
      </w:r>
      <w:r w:rsidRPr="00F955F7">
        <w:rPr>
          <w:rFonts w:hint="eastAsia"/>
        </w:rPr>
        <w:t>find</w:t>
      </w:r>
      <w:r w:rsidRPr="00F955F7">
        <w:rPr>
          <w:rFonts w:hint="eastAsia"/>
        </w:rPr>
        <w:t>就被识别为一对语义相关词。</w:t>
      </w:r>
      <w:r w:rsidRPr="00F955F7">
        <w:rPr>
          <w:rFonts w:hint="eastAsia"/>
        </w:rPr>
        <w:t>Hill</w:t>
      </w:r>
      <w:r w:rsidRPr="00F955F7">
        <w:rPr>
          <w:rFonts w:hint="eastAsia"/>
        </w:rPr>
        <w:t>细化了</w:t>
      </w:r>
      <w:r w:rsidRPr="00F955F7">
        <w:rPr>
          <w:rFonts w:hint="eastAsia"/>
        </w:rPr>
        <w:t>Shepherd</w:t>
      </w:r>
      <w:r w:rsidRPr="00F955F7">
        <w:rPr>
          <w:rFonts w:hint="eastAsia"/>
        </w:rPr>
        <w:t>的研究，只从代码中提取</w:t>
      </w:r>
      <w:r w:rsidRPr="00F955F7">
        <w:rPr>
          <w:rFonts w:hint="eastAsia"/>
        </w:rPr>
        <w:t>verb-DO</w:t>
      </w:r>
      <w:r w:rsidRPr="00F955F7">
        <w:rPr>
          <w:rFonts w:hint="eastAsia"/>
        </w:rPr>
        <w:t>对并且提升了</w:t>
      </w:r>
      <w:r w:rsidRPr="00F955F7">
        <w:rPr>
          <w:rFonts w:hint="eastAsia"/>
        </w:rPr>
        <w:t>verb-DO</w:t>
      </w:r>
      <w:r w:rsidRPr="00F955F7">
        <w:rPr>
          <w:rFonts w:hint="eastAsia"/>
        </w:rPr>
        <w:t>对的准确性，推出了语义相关词识别精度更高的</w:t>
      </w:r>
      <w:r w:rsidRPr="00F955F7">
        <w:rPr>
          <w:rFonts w:hint="eastAsia"/>
        </w:rPr>
        <w:t>SWUM</w:t>
      </w:r>
      <w:r w:rsidR="0082339D">
        <w:rPr>
          <w:rFonts w:hint="eastAsia"/>
          <w:vertAlign w:val="superscript"/>
        </w:rPr>
        <w:t>[9</w:t>
      </w:r>
      <w:r w:rsidRPr="00F955F7">
        <w:rPr>
          <w:rFonts w:hint="eastAsia"/>
          <w:vertAlign w:val="superscript"/>
        </w:rPr>
        <w:t>]</w:t>
      </w:r>
      <w:r w:rsidRPr="00F955F7">
        <w:rPr>
          <w:rFonts w:hint="eastAsia"/>
        </w:rPr>
        <w:t>。</w:t>
      </w:r>
      <w:r w:rsidRPr="00F955F7">
        <w:rPr>
          <w:rFonts w:hint="eastAsia"/>
        </w:rPr>
        <w:t>Yang</w:t>
      </w:r>
      <w:r w:rsidRPr="00F955F7">
        <w:rPr>
          <w:rFonts w:hint="eastAsia"/>
        </w:rPr>
        <w:t>等人则在</w:t>
      </w:r>
      <w:r w:rsidRPr="00F955F7">
        <w:rPr>
          <w:rFonts w:hint="eastAsia"/>
        </w:rPr>
        <w:t>Shepherd</w:t>
      </w:r>
      <w:r w:rsidRPr="00F955F7">
        <w:rPr>
          <w:rFonts w:hint="eastAsia"/>
        </w:rPr>
        <w:t>研究的基础上进行一定扩展推出了</w:t>
      </w:r>
      <w:r w:rsidRPr="00F955F7">
        <w:rPr>
          <w:rFonts w:hint="eastAsia"/>
        </w:rPr>
        <w:t>SWordNet</w:t>
      </w:r>
      <w:r w:rsidR="0082339D">
        <w:rPr>
          <w:rFonts w:hint="eastAsia"/>
          <w:vertAlign w:val="superscript"/>
        </w:rPr>
        <w:t>[10-11</w:t>
      </w:r>
      <w:r w:rsidR="00553DAC" w:rsidRPr="00F955F7">
        <w:rPr>
          <w:rFonts w:hint="eastAsia"/>
          <w:vertAlign w:val="superscript"/>
        </w:rPr>
        <w:t>]</w:t>
      </w:r>
      <w:r w:rsidR="003F7255">
        <w:rPr>
          <w:rFonts w:hint="eastAsia"/>
        </w:rPr>
        <w:t>，</w:t>
      </w:r>
      <w:r w:rsidR="00B30240">
        <w:rPr>
          <w:rFonts w:hint="eastAsia"/>
        </w:rPr>
        <w:t>通过对软件中代码及</w:t>
      </w:r>
      <w:r w:rsidRPr="00F955F7">
        <w:rPr>
          <w:rFonts w:hint="eastAsia"/>
        </w:rPr>
        <w:t>注释的文本相似度比较挖掘语义相关词的工具。</w:t>
      </w:r>
      <w:r w:rsidRPr="00F955F7">
        <w:rPr>
          <w:rFonts w:hint="eastAsia"/>
        </w:rPr>
        <w:t>SWordNet</w:t>
      </w:r>
      <w:r w:rsidRPr="00F955F7">
        <w:rPr>
          <w:rFonts w:hint="eastAsia"/>
        </w:rPr>
        <w:t>去掉了</w:t>
      </w:r>
      <w:r w:rsidRPr="00F955F7">
        <w:rPr>
          <w:rFonts w:hint="eastAsia"/>
        </w:rPr>
        <w:t>SWUM</w:t>
      </w:r>
      <w:r w:rsidR="00B30240">
        <w:rPr>
          <w:rFonts w:hint="eastAsia"/>
        </w:rPr>
        <w:t>的自然语言约束，直接从函数签名及</w:t>
      </w:r>
      <w:r w:rsidRPr="00F955F7">
        <w:rPr>
          <w:rFonts w:hint="eastAsia"/>
        </w:rPr>
        <w:t>注释中推断语义相关词。例如</w:t>
      </w:r>
      <w:r w:rsidRPr="00F955F7">
        <w:rPr>
          <w:rFonts w:hint="eastAsia"/>
        </w:rPr>
        <w:t>linux</w:t>
      </w:r>
      <w:r w:rsidR="00B30240">
        <w:rPr>
          <w:rFonts w:hint="eastAsia"/>
        </w:rPr>
        <w:t>内核</w:t>
      </w:r>
      <w:r w:rsidRPr="00F955F7">
        <w:rPr>
          <w:rFonts w:hint="eastAsia"/>
        </w:rPr>
        <w:t>代码</w:t>
      </w:r>
      <w:r w:rsidR="00B30240">
        <w:rPr>
          <w:rFonts w:hint="eastAsia"/>
        </w:rPr>
        <w:t>的</w:t>
      </w:r>
      <w:r w:rsidRPr="00F955F7">
        <w:rPr>
          <w:rFonts w:hint="eastAsia"/>
        </w:rPr>
        <w:t>注释中存在</w:t>
      </w:r>
      <w:r w:rsidRPr="00F955F7">
        <w:rPr>
          <w:rFonts w:hint="eastAsia"/>
        </w:rPr>
        <w:t>disable all interrupt sources</w:t>
      </w:r>
      <w:r w:rsidRPr="00F955F7">
        <w:rPr>
          <w:rFonts w:hint="eastAsia"/>
        </w:rPr>
        <w:t>和</w:t>
      </w:r>
      <w:r w:rsidRPr="00F955F7">
        <w:rPr>
          <w:rFonts w:hint="eastAsia"/>
        </w:rPr>
        <w:t>disable all irq sources</w:t>
      </w:r>
      <w:r w:rsidRPr="00F955F7">
        <w:rPr>
          <w:rFonts w:hint="eastAsia"/>
        </w:rPr>
        <w:t>这样两条语句，由于具有相同上下文，</w:t>
      </w:r>
      <w:r w:rsidRPr="00F955F7">
        <w:rPr>
          <w:rFonts w:hint="eastAsia"/>
        </w:rPr>
        <w:t>interrupt</w:t>
      </w:r>
      <w:r w:rsidRPr="00F955F7">
        <w:rPr>
          <w:rFonts w:hint="eastAsia"/>
        </w:rPr>
        <w:t>和</w:t>
      </w:r>
      <w:r w:rsidRPr="00F955F7">
        <w:rPr>
          <w:rFonts w:hint="eastAsia"/>
        </w:rPr>
        <w:t>irq</w:t>
      </w:r>
      <w:r w:rsidRPr="00F955F7">
        <w:rPr>
          <w:rFonts w:hint="eastAsia"/>
        </w:rPr>
        <w:t>在</w:t>
      </w:r>
      <w:r w:rsidRPr="00F955F7">
        <w:rPr>
          <w:rFonts w:hint="eastAsia"/>
        </w:rPr>
        <w:t>SWordNet</w:t>
      </w:r>
      <w:r w:rsidR="00B30240">
        <w:rPr>
          <w:rFonts w:hint="eastAsia"/>
        </w:rPr>
        <w:t>中被识别为一对语义相关词。上述三种方法均是从软件代码及</w:t>
      </w:r>
      <w:r w:rsidRPr="00F955F7">
        <w:rPr>
          <w:rFonts w:hint="eastAsia"/>
        </w:rPr>
        <w:t>注释中挖掘语义相关词。如果是从单个软件中挖掘，得到的语义相关词只能用于特定软件，不具备普适性，如</w:t>
      </w:r>
      <w:r w:rsidRPr="00F955F7">
        <w:rPr>
          <w:rFonts w:hint="eastAsia"/>
        </w:rPr>
        <w:t>SWordNet</w:t>
      </w:r>
      <w:r w:rsidRPr="00F955F7">
        <w:rPr>
          <w:rFonts w:hint="eastAsia"/>
        </w:rPr>
        <w:t>将软件</w:t>
      </w:r>
      <w:r w:rsidRPr="00F955F7">
        <w:rPr>
          <w:rFonts w:hint="eastAsia"/>
        </w:rPr>
        <w:t>jBidWatcher</w:t>
      </w:r>
      <w:r w:rsidRPr="00F955F7">
        <w:rPr>
          <w:rFonts w:hint="eastAsia"/>
        </w:rPr>
        <w:t>中的</w:t>
      </w:r>
      <w:r w:rsidRPr="00F955F7">
        <w:rPr>
          <w:rFonts w:hint="eastAsia"/>
        </w:rPr>
        <w:t>auction</w:t>
      </w:r>
      <w:r w:rsidRPr="00F955F7">
        <w:rPr>
          <w:rFonts w:hint="eastAsia"/>
        </w:rPr>
        <w:t>和</w:t>
      </w:r>
      <w:r w:rsidRPr="00F955F7">
        <w:rPr>
          <w:rFonts w:hint="eastAsia"/>
        </w:rPr>
        <w:t>entry</w:t>
      </w:r>
      <w:r w:rsidRPr="00F955F7">
        <w:rPr>
          <w:rFonts w:hint="eastAsia"/>
        </w:rPr>
        <w:t>识别为一对语义相关词。如果是从多个软件中挖掘，由于不同软件所使用单词不尽相同，得到的语义相关词数量将大大受限。而且如果相似文本中包含自然语言单词，还会导致误报，如</w:t>
      </w:r>
      <w:r w:rsidRPr="00F955F7">
        <w:rPr>
          <w:rFonts w:hint="eastAsia"/>
        </w:rPr>
        <w:t>SWordNet</w:t>
      </w:r>
      <w:r w:rsidRPr="00F955F7">
        <w:rPr>
          <w:rFonts w:hint="eastAsia"/>
        </w:rPr>
        <w:t>由于一个软件的代码注释中同时存在</w:t>
      </w:r>
      <w:r w:rsidRPr="00F955F7">
        <w:rPr>
          <w:rFonts w:hint="eastAsia"/>
        </w:rPr>
        <w:t>we have a match</w:t>
      </w:r>
      <w:r w:rsidRPr="00F955F7">
        <w:rPr>
          <w:rFonts w:hint="eastAsia"/>
        </w:rPr>
        <w:t>和</w:t>
      </w:r>
      <w:r w:rsidRPr="00F955F7">
        <w:rPr>
          <w:rFonts w:hint="eastAsia"/>
        </w:rPr>
        <w:t>we have a literal</w:t>
      </w:r>
      <w:r w:rsidRPr="00F955F7">
        <w:rPr>
          <w:rFonts w:hint="eastAsia"/>
        </w:rPr>
        <w:t>这两条语句而错误地将</w:t>
      </w:r>
      <w:r w:rsidRPr="00F955F7">
        <w:rPr>
          <w:rFonts w:hint="eastAsia"/>
        </w:rPr>
        <w:t>match</w:t>
      </w:r>
      <w:r w:rsidRPr="00F955F7">
        <w:rPr>
          <w:rFonts w:hint="eastAsia"/>
        </w:rPr>
        <w:t>和</w:t>
      </w:r>
      <w:r w:rsidRPr="00F955F7">
        <w:rPr>
          <w:rFonts w:hint="eastAsia"/>
        </w:rPr>
        <w:t>literal</w:t>
      </w:r>
      <w:r w:rsidRPr="00F955F7">
        <w:rPr>
          <w:rFonts w:hint="eastAsia"/>
        </w:rPr>
        <w:t>识别成一对语义相关词。</w:t>
      </w:r>
      <w:r w:rsidRPr="00F955F7">
        <w:rPr>
          <w:rFonts w:hint="eastAsia"/>
        </w:rPr>
        <w:t>Howard</w:t>
      </w:r>
      <w:r w:rsidRPr="00F955F7">
        <w:rPr>
          <w:rFonts w:hint="eastAsia"/>
        </w:rPr>
        <w:t>等人采用与</w:t>
      </w:r>
      <w:r w:rsidRPr="00F955F7">
        <w:rPr>
          <w:rFonts w:hint="eastAsia"/>
        </w:rPr>
        <w:t>verb-DO</w:t>
      </w:r>
      <w:r w:rsidRPr="00F955F7">
        <w:rPr>
          <w:rFonts w:hint="eastAsia"/>
        </w:rPr>
        <w:t>类似的思想从代码注释和函数签名的对应关系中挖掘语义相关词</w:t>
      </w:r>
      <w:r w:rsidR="0082339D">
        <w:rPr>
          <w:rFonts w:hint="eastAsia"/>
          <w:vertAlign w:val="superscript"/>
        </w:rPr>
        <w:t>[12</w:t>
      </w:r>
      <w:r w:rsidR="00553DAC" w:rsidRPr="00553DAC">
        <w:rPr>
          <w:rFonts w:hint="eastAsia"/>
          <w:vertAlign w:val="superscript"/>
        </w:rPr>
        <w:t>]</w:t>
      </w:r>
      <w:r w:rsidRPr="00F955F7">
        <w:rPr>
          <w:rFonts w:hint="eastAsia"/>
        </w:rPr>
        <w:t>，与</w:t>
      </w:r>
      <w:r w:rsidRPr="00F955F7">
        <w:rPr>
          <w:rFonts w:hint="eastAsia"/>
        </w:rPr>
        <w:t>verb-DO</w:t>
      </w:r>
      <w:r w:rsidRPr="00F955F7">
        <w:rPr>
          <w:rFonts w:hint="eastAsia"/>
        </w:rPr>
        <w:t>不同的是，他们仅提取代码注释及函数签名中的主要动词，以提高语义相关词的识别精度。</w:t>
      </w:r>
      <w:r w:rsidRPr="00F955F7">
        <w:rPr>
          <w:rFonts w:hint="eastAsia"/>
        </w:rPr>
        <w:t>Howard</w:t>
      </w:r>
      <w:r w:rsidRPr="00F955F7">
        <w:rPr>
          <w:rFonts w:hint="eastAsia"/>
        </w:rPr>
        <w:t>等人的方法仅能挖掘动词的语义相关词。上述四种方法无法挖掘软件相关文档中的语义相关词。</w:t>
      </w:r>
      <w:r w:rsidRPr="00F955F7">
        <w:rPr>
          <w:rFonts w:hint="eastAsia"/>
        </w:rPr>
        <w:t>Tian</w:t>
      </w:r>
      <w:r w:rsidRPr="00F955F7">
        <w:rPr>
          <w:rFonts w:hint="eastAsia"/>
        </w:rPr>
        <w:t>等人推出了</w:t>
      </w:r>
      <w:r w:rsidRPr="00F955F7">
        <w:rPr>
          <w:rFonts w:hint="eastAsia"/>
        </w:rPr>
        <w:t>SEWordSim</w:t>
      </w:r>
      <w:r w:rsidR="0082339D">
        <w:rPr>
          <w:rFonts w:hint="eastAsia"/>
          <w:vertAlign w:val="superscript"/>
        </w:rPr>
        <w:t>[13</w:t>
      </w:r>
      <w:r w:rsidR="0082339D" w:rsidRPr="00553DAC">
        <w:rPr>
          <w:rFonts w:hint="eastAsia"/>
          <w:vertAlign w:val="superscript"/>
        </w:rPr>
        <w:t>]</w:t>
      </w:r>
      <w:r w:rsidRPr="00F955F7">
        <w:rPr>
          <w:rFonts w:hint="eastAsia"/>
        </w:rPr>
        <w:t>，对</w:t>
      </w:r>
      <w:r w:rsidRPr="00F955F7">
        <w:rPr>
          <w:rFonts w:hint="eastAsia"/>
        </w:rPr>
        <w:t>Stackoverflow</w:t>
      </w:r>
      <w:r w:rsidRPr="00F955F7">
        <w:rPr>
          <w:rFonts w:hint="eastAsia"/>
        </w:rPr>
        <w:t>的文档以基于词汇同现频率的统计方法计算单词之间的语义相似度。由于简单的词汇同现无法体现单词的深层语义，</w:t>
      </w:r>
      <w:r w:rsidRPr="00F955F7">
        <w:rPr>
          <w:rFonts w:hint="eastAsia"/>
        </w:rPr>
        <w:t>SEWordSim</w:t>
      </w:r>
      <w:r w:rsidRPr="00F955F7">
        <w:rPr>
          <w:rFonts w:hint="eastAsia"/>
        </w:rPr>
        <w:t>得到的语义相关词精确度也不够理想。</w:t>
      </w:r>
    </w:p>
    <w:p w:rsidR="00CE7344" w:rsidRDefault="00406281" w:rsidP="003F7255">
      <w:pPr>
        <w:pStyle w:val="2"/>
      </w:pPr>
      <w:bookmarkStart w:id="17" w:name="_Toc85901087"/>
      <w:bookmarkStart w:id="18" w:name="_Toc251145358"/>
      <w:bookmarkStart w:id="19" w:name="_Toc251145522"/>
      <w:bookmarkStart w:id="20" w:name="_Toc251590713"/>
      <w:r>
        <w:rPr>
          <w:rFonts w:hint="eastAsia"/>
        </w:rPr>
        <w:t>论文的主要内容与章节安排</w:t>
      </w:r>
      <w:bookmarkEnd w:id="17"/>
      <w:bookmarkEnd w:id="18"/>
      <w:bookmarkEnd w:id="19"/>
      <w:bookmarkEnd w:id="20"/>
    </w:p>
    <w:p w:rsidR="00BD2EF6" w:rsidRDefault="00406281" w:rsidP="0039430E">
      <w:pPr>
        <w:pStyle w:val="af9"/>
      </w:pPr>
      <w:r>
        <w:rPr>
          <w:rFonts w:hint="eastAsia"/>
        </w:rPr>
        <w:t>本文主要分为</w:t>
      </w:r>
      <w:r w:rsidR="00CE7344">
        <w:t>……</w:t>
      </w:r>
      <w:bookmarkEnd w:id="0"/>
      <w:r>
        <w:rPr>
          <w:rFonts w:hint="eastAsia"/>
        </w:rPr>
        <w:t>除了第一章，</w:t>
      </w:r>
      <w:r w:rsidR="00242673">
        <w:rPr>
          <w:rFonts w:hint="eastAsia"/>
        </w:rPr>
        <w:t>每章结束</w:t>
      </w:r>
      <w:r w:rsidR="007C0BB0">
        <w:rPr>
          <w:rFonts w:hint="eastAsia"/>
        </w:rPr>
        <w:t>都</w:t>
      </w:r>
      <w:r w:rsidR="00242673">
        <w:rPr>
          <w:rFonts w:hint="eastAsia"/>
        </w:rPr>
        <w:t>应该有小结。</w:t>
      </w:r>
    </w:p>
    <w:p w:rsidR="00CE519C" w:rsidRDefault="00CE519C" w:rsidP="007413C7">
      <w:pPr>
        <w:sectPr w:rsidR="00CE519C" w:rsidSect="00BD410B">
          <w:footerReference w:type="default" r:id="rId13"/>
          <w:pgSz w:w="11906" w:h="16838" w:code="9"/>
          <w:pgMar w:top="1985" w:right="1588" w:bottom="2268" w:left="1588" w:header="1418" w:footer="1701" w:gutter="284"/>
          <w:pgNumType w:start="1"/>
          <w:cols w:space="425"/>
          <w:docGrid w:linePitch="395"/>
        </w:sectPr>
      </w:pPr>
    </w:p>
    <w:p w:rsidR="00BD2EF6" w:rsidRPr="006747B3" w:rsidRDefault="00BD2EF6" w:rsidP="007413C7">
      <w:pPr>
        <w:pStyle w:val="af1"/>
      </w:pPr>
      <w:bookmarkStart w:id="21" w:name="_GoBack"/>
      <w:bookmarkEnd w:id="21"/>
    </w:p>
    <w:sectPr w:rsidR="00BD2EF6" w:rsidRPr="006747B3" w:rsidSect="00BD410B">
      <w:headerReference w:type="even" r:id="rId14"/>
      <w:pgSz w:w="11906" w:h="16838" w:code="9"/>
      <w:pgMar w:top="1985" w:right="1588" w:bottom="2268" w:left="1588" w:header="1418" w:footer="1701" w:gutter="284"/>
      <w:cols w:space="425"/>
      <w:docGrid w:linePitch="39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A2A" w:rsidRDefault="00C42A2A" w:rsidP="007413C7">
      <w:r>
        <w:separator/>
      </w:r>
    </w:p>
    <w:p w:rsidR="00C42A2A" w:rsidRDefault="00C42A2A" w:rsidP="007413C7"/>
    <w:p w:rsidR="00C42A2A" w:rsidRDefault="00C42A2A" w:rsidP="007413C7"/>
    <w:p w:rsidR="00C42A2A" w:rsidRDefault="00C42A2A" w:rsidP="007413C7"/>
    <w:p w:rsidR="00C42A2A" w:rsidRDefault="00C42A2A"/>
  </w:endnote>
  <w:endnote w:type="continuationSeparator" w:id="0">
    <w:p w:rsidR="00C42A2A" w:rsidRDefault="00C42A2A" w:rsidP="007413C7">
      <w:r>
        <w:continuationSeparator/>
      </w:r>
    </w:p>
    <w:p w:rsidR="00C42A2A" w:rsidRDefault="00C42A2A" w:rsidP="007413C7"/>
    <w:p w:rsidR="00C42A2A" w:rsidRDefault="00C42A2A" w:rsidP="007413C7"/>
    <w:p w:rsidR="00C42A2A" w:rsidRDefault="00C42A2A" w:rsidP="007413C7"/>
    <w:p w:rsidR="00C42A2A" w:rsidRDefault="00C42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4C7F43" w:rsidRDefault="0039430E" w:rsidP="005E373D">
    <w:pPr>
      <w:pStyle w:val="ac"/>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4C7F43" w:rsidRDefault="0039430E" w:rsidP="005E373D">
    <w:pPr>
      <w:pStyle w:val="ac"/>
      <w:ind w:firstLine="360"/>
      <w:jc w:val="center"/>
    </w:pPr>
    <w:r>
      <w:rPr>
        <w:rStyle w:val="af6"/>
      </w:rPr>
      <w:fldChar w:fldCharType="begin"/>
    </w:r>
    <w:r>
      <w:rPr>
        <w:rStyle w:val="af6"/>
      </w:rPr>
      <w:instrText xml:space="preserve"> PAGE </w:instrText>
    </w:r>
    <w:r>
      <w:rPr>
        <w:rStyle w:val="af6"/>
      </w:rPr>
      <w:fldChar w:fldCharType="separate"/>
    </w:r>
    <w:r w:rsidR="00694FEE">
      <w:rPr>
        <w:rStyle w:val="af6"/>
        <w:noProof/>
      </w:rPr>
      <w:t>IV</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Default="0039430E" w:rsidP="005E373D">
    <w:pPr>
      <w:pStyle w:val="ac"/>
      <w:ind w:firstLine="360"/>
      <w:jc w:val="center"/>
    </w:pPr>
    <w:r>
      <w:rPr>
        <w:kern w:val="0"/>
      </w:rPr>
      <w:t xml:space="preserve">- </w:t>
    </w:r>
    <w:r>
      <w:rPr>
        <w:kern w:val="0"/>
      </w:rPr>
      <w:fldChar w:fldCharType="begin"/>
    </w:r>
    <w:r>
      <w:rPr>
        <w:kern w:val="0"/>
      </w:rPr>
      <w:instrText xml:space="preserve"> PAGE </w:instrText>
    </w:r>
    <w:r>
      <w:rPr>
        <w:kern w:val="0"/>
      </w:rPr>
      <w:fldChar w:fldCharType="separate"/>
    </w:r>
    <w:r w:rsidR="00694FEE">
      <w:rPr>
        <w:noProof/>
        <w:kern w:val="0"/>
      </w:rPr>
      <w:t>4</w:t>
    </w:r>
    <w:r>
      <w:rPr>
        <w:kern w:val="0"/>
      </w:rPr>
      <w:fldChar w:fldCharType="end"/>
    </w:r>
    <w:r>
      <w:rPr>
        <w:kern w:val="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A2A" w:rsidRDefault="00C42A2A" w:rsidP="007413C7">
      <w:r>
        <w:separator/>
      </w:r>
    </w:p>
    <w:p w:rsidR="00C42A2A" w:rsidRDefault="00C42A2A" w:rsidP="007413C7"/>
    <w:p w:rsidR="00C42A2A" w:rsidRDefault="00C42A2A" w:rsidP="007413C7"/>
    <w:p w:rsidR="00C42A2A" w:rsidRDefault="00C42A2A" w:rsidP="007413C7"/>
    <w:p w:rsidR="00C42A2A" w:rsidRDefault="00C42A2A"/>
  </w:footnote>
  <w:footnote w:type="continuationSeparator" w:id="0">
    <w:p w:rsidR="00C42A2A" w:rsidRDefault="00C42A2A" w:rsidP="007413C7">
      <w:r>
        <w:continuationSeparator/>
      </w:r>
    </w:p>
    <w:p w:rsidR="00C42A2A" w:rsidRDefault="00C42A2A" w:rsidP="007413C7"/>
    <w:p w:rsidR="00C42A2A" w:rsidRDefault="00C42A2A" w:rsidP="007413C7"/>
    <w:p w:rsidR="00C42A2A" w:rsidRDefault="00C42A2A" w:rsidP="007413C7"/>
    <w:p w:rsidR="00C42A2A" w:rsidRDefault="00C42A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1E3BF4" w:rsidRDefault="0039430E" w:rsidP="00BA61F5">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Pr="001E3BF4" w:rsidRDefault="0039430E" w:rsidP="00BA61F5">
    <w:pPr>
      <w:pStyle w:val="ab"/>
    </w:pPr>
    <w:r>
      <w:rPr>
        <w:rFonts w:hint="eastAsia"/>
      </w:rPr>
      <w:t>上海交通大学硕士学位论文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430E" w:rsidRDefault="0039430E" w:rsidP="007413C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A0D3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5C05C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78CD5E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4F60F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0FEFD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81CF46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7B86A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9224B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B252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FD8CA1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6F148BD"/>
    <w:multiLevelType w:val="multilevel"/>
    <w:tmpl w:val="711262A2"/>
    <w:lvl w:ilvl="0">
      <w:start w:val="1"/>
      <w:numFmt w:val="chineseCountingThousand"/>
      <w:suff w:val="space"/>
      <w:lvlText w:val="第%1章"/>
      <w:lvlJc w:val="center"/>
      <w:pPr>
        <w:ind w:left="425" w:hanging="137"/>
      </w:pPr>
      <w:rPr>
        <w:rFonts w:hint="eastAsia"/>
      </w:rPr>
    </w:lvl>
    <w:lvl w:ilvl="1">
      <w:start w:val="1"/>
      <w:numFmt w:val="decimal"/>
      <w:isLgl/>
      <w:lvlText w:val="%1.%2"/>
      <w:lvlJc w:val="left"/>
      <w:pPr>
        <w:tabs>
          <w:tab w:val="num" w:pos="992"/>
        </w:tabs>
        <w:ind w:left="992" w:hanging="567"/>
      </w:pPr>
      <w:rPr>
        <w:rFonts w:hint="eastAsia"/>
      </w:rPr>
    </w:lvl>
    <w:lvl w:ilvl="2">
      <w:start w:val="1"/>
      <w:numFmt w:val="decimal"/>
      <w:isLgl/>
      <w:lvlText w:val="%1.%2.%3"/>
      <w:lvlJc w:val="left"/>
      <w:pPr>
        <w:tabs>
          <w:tab w:val="num" w:pos="1571"/>
        </w:tabs>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225C4E73"/>
    <w:multiLevelType w:val="multilevel"/>
    <w:tmpl w:val="ADF6277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277B478E"/>
    <w:multiLevelType w:val="multilevel"/>
    <w:tmpl w:val="AE5EE80A"/>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3" w15:restartNumberingAfterBreak="0">
    <w:nsid w:val="280F7FB1"/>
    <w:multiLevelType w:val="multilevel"/>
    <w:tmpl w:val="A186FCB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4" w15:restartNumberingAfterBreak="0">
    <w:nsid w:val="29CB0912"/>
    <w:multiLevelType w:val="multilevel"/>
    <w:tmpl w:val="A186FCBC"/>
    <w:lvl w:ilvl="0">
      <w:start w:val="1"/>
      <w:numFmt w:val="chineseCountingThousand"/>
      <w:pStyle w:val="1"/>
      <w:suff w:val="space"/>
      <w:lvlText w:val="第%1章"/>
      <w:lvlJc w:val="center"/>
      <w:pPr>
        <w:ind w:left="425" w:hanging="137"/>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ascii="Times New Roman" w:eastAsia="黑体" w:hAnsi="Times New Roman" w:hint="default"/>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2A0079A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2A566078"/>
    <w:multiLevelType w:val="multilevel"/>
    <w:tmpl w:val="A11AF7FE"/>
    <w:lvl w:ilvl="0">
      <w:start w:val="1"/>
      <w:numFmt w:val="decimal"/>
      <w:suff w:val="space"/>
      <w:lvlText w:val="%1"/>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2B9F2B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5B6F69"/>
    <w:multiLevelType w:val="multilevel"/>
    <w:tmpl w:val="2E527D68"/>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9" w15:restartNumberingAfterBreak="0">
    <w:nsid w:val="31CD30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356C3874"/>
    <w:multiLevelType w:val="multilevel"/>
    <w:tmpl w:val="CC1854F6"/>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49CA078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93B67BE"/>
    <w:multiLevelType w:val="multilevel"/>
    <w:tmpl w:val="60DC505A"/>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992" w:hanging="567"/>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3" w15:restartNumberingAfterBreak="0">
    <w:nsid w:val="67B555EE"/>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D3B0D1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5" w15:restartNumberingAfterBreak="0">
    <w:nsid w:val="7FC57B72"/>
    <w:multiLevelType w:val="multilevel"/>
    <w:tmpl w:val="4852CBEC"/>
    <w:lvl w:ilvl="0">
      <w:start w:val="1"/>
      <w:numFmt w:val="chineseCountingThousand"/>
      <w:suff w:val="space"/>
      <w:lvlText w:val="第%1章"/>
      <w:lvlJc w:val="center"/>
      <w:pPr>
        <w:ind w:left="425" w:hanging="137"/>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1418" w:hanging="567"/>
      </w:pPr>
      <w:rPr>
        <w:rFonts w:eastAsia="黑体" w:hint="eastAsia"/>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2"/>
  </w:num>
  <w:num w:numId="2">
    <w:abstractNumId w:val="21"/>
  </w:num>
  <w:num w:numId="3">
    <w:abstractNumId w:val="17"/>
  </w:num>
  <w:num w:numId="4">
    <w:abstractNumId w:val="15"/>
  </w:num>
  <w:num w:numId="5">
    <w:abstractNumId w:val="19"/>
  </w:num>
  <w:num w:numId="6">
    <w:abstractNumId w:val="24"/>
  </w:num>
  <w:num w:numId="7">
    <w:abstractNumId w:val="23"/>
  </w:num>
  <w:num w:numId="8">
    <w:abstractNumId w:val="14"/>
  </w:num>
  <w:num w:numId="9">
    <w:abstractNumId w:val="10"/>
  </w:num>
  <w:num w:numId="10">
    <w:abstractNumId w:val="11"/>
  </w:num>
  <w:num w:numId="11">
    <w:abstractNumId w:val="14"/>
  </w:num>
  <w:num w:numId="12">
    <w:abstractNumId w:val="14"/>
  </w:num>
  <w:num w:numId="13">
    <w:abstractNumId w:val="1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20"/>
  </w:num>
  <w:num w:numId="25">
    <w:abstractNumId w:val="16"/>
  </w:num>
  <w:num w:numId="26">
    <w:abstractNumId w:val="22"/>
  </w:num>
  <w:num w:numId="27">
    <w:abstractNumId w:val="25"/>
  </w:num>
  <w:num w:numId="28">
    <w:abstractNumId w:val="1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131077"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420"/>
  <w:drawingGridHorizontalSpacing w:val="105"/>
  <w:drawingGridVerticalSpacing w:val="39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53C"/>
    <w:rsid w:val="0000354B"/>
    <w:rsid w:val="0000590E"/>
    <w:rsid w:val="00020832"/>
    <w:rsid w:val="00020EBA"/>
    <w:rsid w:val="00022388"/>
    <w:rsid w:val="000223D9"/>
    <w:rsid w:val="0002331F"/>
    <w:rsid w:val="00027332"/>
    <w:rsid w:val="000306C5"/>
    <w:rsid w:val="00030A56"/>
    <w:rsid w:val="00030CC6"/>
    <w:rsid w:val="00032D96"/>
    <w:rsid w:val="000410EF"/>
    <w:rsid w:val="000429CC"/>
    <w:rsid w:val="000442C4"/>
    <w:rsid w:val="000444E4"/>
    <w:rsid w:val="00045B8F"/>
    <w:rsid w:val="00050859"/>
    <w:rsid w:val="00061073"/>
    <w:rsid w:val="000719D3"/>
    <w:rsid w:val="00073790"/>
    <w:rsid w:val="00084C98"/>
    <w:rsid w:val="000868C7"/>
    <w:rsid w:val="00090745"/>
    <w:rsid w:val="00091B72"/>
    <w:rsid w:val="00096AE2"/>
    <w:rsid w:val="000972C3"/>
    <w:rsid w:val="00097B77"/>
    <w:rsid w:val="000A4143"/>
    <w:rsid w:val="000A4C6D"/>
    <w:rsid w:val="000A5105"/>
    <w:rsid w:val="000A5BBF"/>
    <w:rsid w:val="000B5980"/>
    <w:rsid w:val="000C490F"/>
    <w:rsid w:val="000D0F4F"/>
    <w:rsid w:val="000D7ABD"/>
    <w:rsid w:val="000E4E93"/>
    <w:rsid w:val="000E73AD"/>
    <w:rsid w:val="000F42A5"/>
    <w:rsid w:val="000F50DF"/>
    <w:rsid w:val="00106478"/>
    <w:rsid w:val="00125190"/>
    <w:rsid w:val="00130174"/>
    <w:rsid w:val="001316BB"/>
    <w:rsid w:val="00135331"/>
    <w:rsid w:val="0013735B"/>
    <w:rsid w:val="00137BA0"/>
    <w:rsid w:val="00142395"/>
    <w:rsid w:val="00143178"/>
    <w:rsid w:val="00151075"/>
    <w:rsid w:val="00152A72"/>
    <w:rsid w:val="00155ECB"/>
    <w:rsid w:val="001609EC"/>
    <w:rsid w:val="001612FD"/>
    <w:rsid w:val="001768CA"/>
    <w:rsid w:val="00176952"/>
    <w:rsid w:val="00185A21"/>
    <w:rsid w:val="00186A62"/>
    <w:rsid w:val="0019449F"/>
    <w:rsid w:val="001A5C63"/>
    <w:rsid w:val="001B43D0"/>
    <w:rsid w:val="001C5BD6"/>
    <w:rsid w:val="001D029B"/>
    <w:rsid w:val="001D1709"/>
    <w:rsid w:val="001D5969"/>
    <w:rsid w:val="001E0A7D"/>
    <w:rsid w:val="001E3BF4"/>
    <w:rsid w:val="001E5CBC"/>
    <w:rsid w:val="001E7BB1"/>
    <w:rsid w:val="001F0867"/>
    <w:rsid w:val="001F1628"/>
    <w:rsid w:val="001F4896"/>
    <w:rsid w:val="001F4FA6"/>
    <w:rsid w:val="001F4FF3"/>
    <w:rsid w:val="001F6079"/>
    <w:rsid w:val="001F6F53"/>
    <w:rsid w:val="00205A71"/>
    <w:rsid w:val="00206764"/>
    <w:rsid w:val="00214D19"/>
    <w:rsid w:val="00215F0D"/>
    <w:rsid w:val="00217396"/>
    <w:rsid w:val="0022071B"/>
    <w:rsid w:val="00222470"/>
    <w:rsid w:val="002224CF"/>
    <w:rsid w:val="00236DBE"/>
    <w:rsid w:val="00241514"/>
    <w:rsid w:val="00242673"/>
    <w:rsid w:val="00245697"/>
    <w:rsid w:val="00245902"/>
    <w:rsid w:val="00245AD8"/>
    <w:rsid w:val="0024632D"/>
    <w:rsid w:val="00247C6B"/>
    <w:rsid w:val="002600F5"/>
    <w:rsid w:val="002602DD"/>
    <w:rsid w:val="00262C96"/>
    <w:rsid w:val="002639A2"/>
    <w:rsid w:val="00274DC3"/>
    <w:rsid w:val="002777AF"/>
    <w:rsid w:val="00293FE7"/>
    <w:rsid w:val="002975A7"/>
    <w:rsid w:val="002A3C6F"/>
    <w:rsid w:val="002B1197"/>
    <w:rsid w:val="002B22FA"/>
    <w:rsid w:val="002C04D6"/>
    <w:rsid w:val="002C0D85"/>
    <w:rsid w:val="002C3371"/>
    <w:rsid w:val="002C7FCC"/>
    <w:rsid w:val="002D6FE5"/>
    <w:rsid w:val="002D7C2F"/>
    <w:rsid w:val="002E026B"/>
    <w:rsid w:val="002E0339"/>
    <w:rsid w:val="002F0921"/>
    <w:rsid w:val="002F1B29"/>
    <w:rsid w:val="002F5C1E"/>
    <w:rsid w:val="002F6157"/>
    <w:rsid w:val="003006C0"/>
    <w:rsid w:val="00300AF0"/>
    <w:rsid w:val="00303416"/>
    <w:rsid w:val="0030686F"/>
    <w:rsid w:val="00306D6F"/>
    <w:rsid w:val="00307745"/>
    <w:rsid w:val="00311F88"/>
    <w:rsid w:val="0031261A"/>
    <w:rsid w:val="00312EC8"/>
    <w:rsid w:val="0031363C"/>
    <w:rsid w:val="003154AF"/>
    <w:rsid w:val="003175C7"/>
    <w:rsid w:val="003221FC"/>
    <w:rsid w:val="00324CD9"/>
    <w:rsid w:val="0032568D"/>
    <w:rsid w:val="00325C1E"/>
    <w:rsid w:val="00333355"/>
    <w:rsid w:val="00337F18"/>
    <w:rsid w:val="00350094"/>
    <w:rsid w:val="003675D7"/>
    <w:rsid w:val="00370576"/>
    <w:rsid w:val="0037131E"/>
    <w:rsid w:val="00372D6E"/>
    <w:rsid w:val="00376927"/>
    <w:rsid w:val="00380293"/>
    <w:rsid w:val="00385EC9"/>
    <w:rsid w:val="00390B8E"/>
    <w:rsid w:val="0039430E"/>
    <w:rsid w:val="00395A9B"/>
    <w:rsid w:val="003A0103"/>
    <w:rsid w:val="003A3826"/>
    <w:rsid w:val="003B0A73"/>
    <w:rsid w:val="003B15D0"/>
    <w:rsid w:val="003B4959"/>
    <w:rsid w:val="003C13D5"/>
    <w:rsid w:val="003C1556"/>
    <w:rsid w:val="003C17D3"/>
    <w:rsid w:val="003C38F9"/>
    <w:rsid w:val="003C416D"/>
    <w:rsid w:val="003D3E3D"/>
    <w:rsid w:val="003D425C"/>
    <w:rsid w:val="003E3D45"/>
    <w:rsid w:val="003F0F38"/>
    <w:rsid w:val="003F353C"/>
    <w:rsid w:val="003F5C82"/>
    <w:rsid w:val="003F7255"/>
    <w:rsid w:val="00401EF7"/>
    <w:rsid w:val="00404E99"/>
    <w:rsid w:val="00406281"/>
    <w:rsid w:val="00406B26"/>
    <w:rsid w:val="00407300"/>
    <w:rsid w:val="00414B3D"/>
    <w:rsid w:val="00421221"/>
    <w:rsid w:val="00422097"/>
    <w:rsid w:val="00425D05"/>
    <w:rsid w:val="00444CF4"/>
    <w:rsid w:val="00447DA1"/>
    <w:rsid w:val="00447F40"/>
    <w:rsid w:val="00453FC0"/>
    <w:rsid w:val="004556F0"/>
    <w:rsid w:val="00457667"/>
    <w:rsid w:val="00460934"/>
    <w:rsid w:val="00460EFC"/>
    <w:rsid w:val="00465254"/>
    <w:rsid w:val="00471349"/>
    <w:rsid w:val="0048535F"/>
    <w:rsid w:val="00487921"/>
    <w:rsid w:val="004910BA"/>
    <w:rsid w:val="00495042"/>
    <w:rsid w:val="0049691F"/>
    <w:rsid w:val="004A07D1"/>
    <w:rsid w:val="004A4567"/>
    <w:rsid w:val="004A4754"/>
    <w:rsid w:val="004B23B8"/>
    <w:rsid w:val="004B5D2F"/>
    <w:rsid w:val="004C7F43"/>
    <w:rsid w:val="004D3AB9"/>
    <w:rsid w:val="004D3B04"/>
    <w:rsid w:val="004D5E92"/>
    <w:rsid w:val="004D7C18"/>
    <w:rsid w:val="004E1D4E"/>
    <w:rsid w:val="004E2453"/>
    <w:rsid w:val="004F49AF"/>
    <w:rsid w:val="005130B4"/>
    <w:rsid w:val="005142D4"/>
    <w:rsid w:val="005146D3"/>
    <w:rsid w:val="005217B5"/>
    <w:rsid w:val="00523474"/>
    <w:rsid w:val="005352BE"/>
    <w:rsid w:val="00535771"/>
    <w:rsid w:val="00540153"/>
    <w:rsid w:val="00553DAC"/>
    <w:rsid w:val="00563CEE"/>
    <w:rsid w:val="005642E1"/>
    <w:rsid w:val="005707F6"/>
    <w:rsid w:val="00590B89"/>
    <w:rsid w:val="005A7B61"/>
    <w:rsid w:val="005B1703"/>
    <w:rsid w:val="005B67C8"/>
    <w:rsid w:val="005C11E2"/>
    <w:rsid w:val="005C1CF1"/>
    <w:rsid w:val="005C3C7F"/>
    <w:rsid w:val="005C5CA9"/>
    <w:rsid w:val="005D2D10"/>
    <w:rsid w:val="005D64E9"/>
    <w:rsid w:val="005E00CE"/>
    <w:rsid w:val="005E0846"/>
    <w:rsid w:val="005E1F17"/>
    <w:rsid w:val="005E373D"/>
    <w:rsid w:val="005E3E9E"/>
    <w:rsid w:val="005F4C08"/>
    <w:rsid w:val="005F7745"/>
    <w:rsid w:val="00604315"/>
    <w:rsid w:val="00606CBD"/>
    <w:rsid w:val="006136CA"/>
    <w:rsid w:val="00615E8F"/>
    <w:rsid w:val="00616275"/>
    <w:rsid w:val="0061725E"/>
    <w:rsid w:val="006349C6"/>
    <w:rsid w:val="00635238"/>
    <w:rsid w:val="00637A50"/>
    <w:rsid w:val="00644DFC"/>
    <w:rsid w:val="00661CF8"/>
    <w:rsid w:val="00666A58"/>
    <w:rsid w:val="00666B2F"/>
    <w:rsid w:val="006670B0"/>
    <w:rsid w:val="00672211"/>
    <w:rsid w:val="0067418C"/>
    <w:rsid w:val="006747B3"/>
    <w:rsid w:val="00683D80"/>
    <w:rsid w:val="0068483E"/>
    <w:rsid w:val="0068686F"/>
    <w:rsid w:val="00690876"/>
    <w:rsid w:val="00694FEE"/>
    <w:rsid w:val="006A6C89"/>
    <w:rsid w:val="006C0A05"/>
    <w:rsid w:val="006C4FE4"/>
    <w:rsid w:val="006C5AFF"/>
    <w:rsid w:val="006C6FD9"/>
    <w:rsid w:val="006D0108"/>
    <w:rsid w:val="006E03DE"/>
    <w:rsid w:val="006E520C"/>
    <w:rsid w:val="006F0BD4"/>
    <w:rsid w:val="006F68CB"/>
    <w:rsid w:val="00700026"/>
    <w:rsid w:val="00700C39"/>
    <w:rsid w:val="00702628"/>
    <w:rsid w:val="007044B2"/>
    <w:rsid w:val="00711EC2"/>
    <w:rsid w:val="00714B58"/>
    <w:rsid w:val="00715A8C"/>
    <w:rsid w:val="00717749"/>
    <w:rsid w:val="007236B4"/>
    <w:rsid w:val="00724990"/>
    <w:rsid w:val="00727C68"/>
    <w:rsid w:val="00727DC7"/>
    <w:rsid w:val="00734ABF"/>
    <w:rsid w:val="00735BC3"/>
    <w:rsid w:val="007413C7"/>
    <w:rsid w:val="00746D66"/>
    <w:rsid w:val="00747CD8"/>
    <w:rsid w:val="007550CB"/>
    <w:rsid w:val="00757E54"/>
    <w:rsid w:val="007605BB"/>
    <w:rsid w:val="007620F6"/>
    <w:rsid w:val="0076717F"/>
    <w:rsid w:val="00786922"/>
    <w:rsid w:val="007912E2"/>
    <w:rsid w:val="00792CD1"/>
    <w:rsid w:val="0079320F"/>
    <w:rsid w:val="0079514D"/>
    <w:rsid w:val="007B011D"/>
    <w:rsid w:val="007B4519"/>
    <w:rsid w:val="007C0BB0"/>
    <w:rsid w:val="007C13C4"/>
    <w:rsid w:val="007C2A17"/>
    <w:rsid w:val="007C34BE"/>
    <w:rsid w:val="007C7031"/>
    <w:rsid w:val="007D0D19"/>
    <w:rsid w:val="007D1AC1"/>
    <w:rsid w:val="007D2855"/>
    <w:rsid w:val="007D7A85"/>
    <w:rsid w:val="007E0553"/>
    <w:rsid w:val="007E3DF2"/>
    <w:rsid w:val="007F5AF7"/>
    <w:rsid w:val="008005EC"/>
    <w:rsid w:val="0080124F"/>
    <w:rsid w:val="0080346A"/>
    <w:rsid w:val="0080482D"/>
    <w:rsid w:val="00811924"/>
    <w:rsid w:val="00812DBE"/>
    <w:rsid w:val="008148D7"/>
    <w:rsid w:val="00815EC3"/>
    <w:rsid w:val="0082339D"/>
    <w:rsid w:val="00823B83"/>
    <w:rsid w:val="00833554"/>
    <w:rsid w:val="00843EAA"/>
    <w:rsid w:val="00847DEF"/>
    <w:rsid w:val="0085029C"/>
    <w:rsid w:val="00851859"/>
    <w:rsid w:val="008519C8"/>
    <w:rsid w:val="008547DA"/>
    <w:rsid w:val="00854947"/>
    <w:rsid w:val="008601E7"/>
    <w:rsid w:val="00870811"/>
    <w:rsid w:val="00874CA1"/>
    <w:rsid w:val="0088054C"/>
    <w:rsid w:val="00887796"/>
    <w:rsid w:val="00894ECB"/>
    <w:rsid w:val="0089634A"/>
    <w:rsid w:val="008A0D7C"/>
    <w:rsid w:val="008A561B"/>
    <w:rsid w:val="008A5E4A"/>
    <w:rsid w:val="008A7E61"/>
    <w:rsid w:val="008B24F9"/>
    <w:rsid w:val="008B2698"/>
    <w:rsid w:val="008B3B64"/>
    <w:rsid w:val="008B42C3"/>
    <w:rsid w:val="008B6112"/>
    <w:rsid w:val="008C46ED"/>
    <w:rsid w:val="008C7DB9"/>
    <w:rsid w:val="008D26B5"/>
    <w:rsid w:val="008D56CE"/>
    <w:rsid w:val="008D6161"/>
    <w:rsid w:val="008E0E5A"/>
    <w:rsid w:val="008E35A3"/>
    <w:rsid w:val="008E3755"/>
    <w:rsid w:val="008E5A8A"/>
    <w:rsid w:val="008E7199"/>
    <w:rsid w:val="008F10C4"/>
    <w:rsid w:val="008F4C07"/>
    <w:rsid w:val="00902970"/>
    <w:rsid w:val="00907E79"/>
    <w:rsid w:val="00921430"/>
    <w:rsid w:val="00921E44"/>
    <w:rsid w:val="00926F46"/>
    <w:rsid w:val="00927150"/>
    <w:rsid w:val="009308E6"/>
    <w:rsid w:val="00931957"/>
    <w:rsid w:val="00935A55"/>
    <w:rsid w:val="00950B19"/>
    <w:rsid w:val="00956431"/>
    <w:rsid w:val="00957F5C"/>
    <w:rsid w:val="009762E5"/>
    <w:rsid w:val="009765F6"/>
    <w:rsid w:val="009828B9"/>
    <w:rsid w:val="00991C04"/>
    <w:rsid w:val="00996173"/>
    <w:rsid w:val="009A214F"/>
    <w:rsid w:val="009A441D"/>
    <w:rsid w:val="009A7F39"/>
    <w:rsid w:val="009B0D37"/>
    <w:rsid w:val="009B2C19"/>
    <w:rsid w:val="009B2D0C"/>
    <w:rsid w:val="009C6923"/>
    <w:rsid w:val="009D01A3"/>
    <w:rsid w:val="009D061D"/>
    <w:rsid w:val="009D6A37"/>
    <w:rsid w:val="009E215F"/>
    <w:rsid w:val="009E54F6"/>
    <w:rsid w:val="009F26C1"/>
    <w:rsid w:val="009F5803"/>
    <w:rsid w:val="009F63E4"/>
    <w:rsid w:val="009F6FFE"/>
    <w:rsid w:val="009F714B"/>
    <w:rsid w:val="00A00958"/>
    <w:rsid w:val="00A03B50"/>
    <w:rsid w:val="00A0494C"/>
    <w:rsid w:val="00A05AC7"/>
    <w:rsid w:val="00A100C4"/>
    <w:rsid w:val="00A10245"/>
    <w:rsid w:val="00A149FF"/>
    <w:rsid w:val="00A20F6A"/>
    <w:rsid w:val="00A22A28"/>
    <w:rsid w:val="00A24A9A"/>
    <w:rsid w:val="00A2799E"/>
    <w:rsid w:val="00A31076"/>
    <w:rsid w:val="00A323B0"/>
    <w:rsid w:val="00A33439"/>
    <w:rsid w:val="00A36121"/>
    <w:rsid w:val="00A36DF9"/>
    <w:rsid w:val="00A43ADA"/>
    <w:rsid w:val="00A51FE0"/>
    <w:rsid w:val="00A52BFA"/>
    <w:rsid w:val="00A54195"/>
    <w:rsid w:val="00A54A44"/>
    <w:rsid w:val="00A65059"/>
    <w:rsid w:val="00A67F89"/>
    <w:rsid w:val="00A729C2"/>
    <w:rsid w:val="00A85BB0"/>
    <w:rsid w:val="00A95709"/>
    <w:rsid w:val="00A9589B"/>
    <w:rsid w:val="00A96141"/>
    <w:rsid w:val="00A976E3"/>
    <w:rsid w:val="00AA27B3"/>
    <w:rsid w:val="00AA2D09"/>
    <w:rsid w:val="00AA4C62"/>
    <w:rsid w:val="00AA4D2D"/>
    <w:rsid w:val="00AA51A0"/>
    <w:rsid w:val="00AB17E2"/>
    <w:rsid w:val="00AB3160"/>
    <w:rsid w:val="00AB33A5"/>
    <w:rsid w:val="00AB5E42"/>
    <w:rsid w:val="00AB60D4"/>
    <w:rsid w:val="00AB7C02"/>
    <w:rsid w:val="00AC0AED"/>
    <w:rsid w:val="00AD1791"/>
    <w:rsid w:val="00AD6471"/>
    <w:rsid w:val="00AE4815"/>
    <w:rsid w:val="00AF4506"/>
    <w:rsid w:val="00B041D8"/>
    <w:rsid w:val="00B10F6B"/>
    <w:rsid w:val="00B1258D"/>
    <w:rsid w:val="00B13C47"/>
    <w:rsid w:val="00B14303"/>
    <w:rsid w:val="00B175BB"/>
    <w:rsid w:val="00B237CD"/>
    <w:rsid w:val="00B30240"/>
    <w:rsid w:val="00B37BED"/>
    <w:rsid w:val="00B41B95"/>
    <w:rsid w:val="00B423A9"/>
    <w:rsid w:val="00B448B5"/>
    <w:rsid w:val="00B46614"/>
    <w:rsid w:val="00B479EB"/>
    <w:rsid w:val="00B57DDA"/>
    <w:rsid w:val="00B6322E"/>
    <w:rsid w:val="00B633DB"/>
    <w:rsid w:val="00B640AB"/>
    <w:rsid w:val="00B649B6"/>
    <w:rsid w:val="00B66EBE"/>
    <w:rsid w:val="00B723FB"/>
    <w:rsid w:val="00B7655F"/>
    <w:rsid w:val="00B8541F"/>
    <w:rsid w:val="00B870F9"/>
    <w:rsid w:val="00B8715E"/>
    <w:rsid w:val="00B87219"/>
    <w:rsid w:val="00B9135D"/>
    <w:rsid w:val="00B91512"/>
    <w:rsid w:val="00B934C7"/>
    <w:rsid w:val="00B942E2"/>
    <w:rsid w:val="00BA1760"/>
    <w:rsid w:val="00BA61F5"/>
    <w:rsid w:val="00BB1FA2"/>
    <w:rsid w:val="00BB2891"/>
    <w:rsid w:val="00BB3158"/>
    <w:rsid w:val="00BB63D1"/>
    <w:rsid w:val="00BC247E"/>
    <w:rsid w:val="00BC55BF"/>
    <w:rsid w:val="00BC6B97"/>
    <w:rsid w:val="00BD1AE8"/>
    <w:rsid w:val="00BD2EF6"/>
    <w:rsid w:val="00BD410B"/>
    <w:rsid w:val="00BD47CD"/>
    <w:rsid w:val="00BE7A8C"/>
    <w:rsid w:val="00BF026F"/>
    <w:rsid w:val="00BF2FA5"/>
    <w:rsid w:val="00BF7916"/>
    <w:rsid w:val="00C001BF"/>
    <w:rsid w:val="00C01792"/>
    <w:rsid w:val="00C044DF"/>
    <w:rsid w:val="00C117B5"/>
    <w:rsid w:val="00C13D4F"/>
    <w:rsid w:val="00C1628D"/>
    <w:rsid w:val="00C17A49"/>
    <w:rsid w:val="00C23C67"/>
    <w:rsid w:val="00C26396"/>
    <w:rsid w:val="00C4046E"/>
    <w:rsid w:val="00C42A2A"/>
    <w:rsid w:val="00C4652E"/>
    <w:rsid w:val="00C555A8"/>
    <w:rsid w:val="00C702FC"/>
    <w:rsid w:val="00C71090"/>
    <w:rsid w:val="00C82F9D"/>
    <w:rsid w:val="00C83F46"/>
    <w:rsid w:val="00C87A66"/>
    <w:rsid w:val="00C93CCB"/>
    <w:rsid w:val="00C9629C"/>
    <w:rsid w:val="00CA5D1D"/>
    <w:rsid w:val="00CA6C24"/>
    <w:rsid w:val="00CB0EE7"/>
    <w:rsid w:val="00CB565D"/>
    <w:rsid w:val="00CB63BF"/>
    <w:rsid w:val="00CC2197"/>
    <w:rsid w:val="00CD1413"/>
    <w:rsid w:val="00CD6B74"/>
    <w:rsid w:val="00CE2919"/>
    <w:rsid w:val="00CE519C"/>
    <w:rsid w:val="00CE7344"/>
    <w:rsid w:val="00CF3C00"/>
    <w:rsid w:val="00CF49F1"/>
    <w:rsid w:val="00CF65F4"/>
    <w:rsid w:val="00CF6B4A"/>
    <w:rsid w:val="00D01C72"/>
    <w:rsid w:val="00D039CE"/>
    <w:rsid w:val="00D10B59"/>
    <w:rsid w:val="00D14428"/>
    <w:rsid w:val="00D16556"/>
    <w:rsid w:val="00D217A6"/>
    <w:rsid w:val="00D217CE"/>
    <w:rsid w:val="00D21E3F"/>
    <w:rsid w:val="00D23283"/>
    <w:rsid w:val="00D24D1A"/>
    <w:rsid w:val="00D31579"/>
    <w:rsid w:val="00D32E0E"/>
    <w:rsid w:val="00D36BB8"/>
    <w:rsid w:val="00D41DAC"/>
    <w:rsid w:val="00D42DD0"/>
    <w:rsid w:val="00D509AB"/>
    <w:rsid w:val="00D56EED"/>
    <w:rsid w:val="00D66B3B"/>
    <w:rsid w:val="00D70130"/>
    <w:rsid w:val="00D73810"/>
    <w:rsid w:val="00D74E40"/>
    <w:rsid w:val="00D83FB6"/>
    <w:rsid w:val="00D922E6"/>
    <w:rsid w:val="00DA469A"/>
    <w:rsid w:val="00DA4C08"/>
    <w:rsid w:val="00DA7C35"/>
    <w:rsid w:val="00DC0AE7"/>
    <w:rsid w:val="00DC4701"/>
    <w:rsid w:val="00DC58DA"/>
    <w:rsid w:val="00DD7F0C"/>
    <w:rsid w:val="00DE141D"/>
    <w:rsid w:val="00DE5A0A"/>
    <w:rsid w:val="00DF3B0D"/>
    <w:rsid w:val="00E00A80"/>
    <w:rsid w:val="00E01F37"/>
    <w:rsid w:val="00E07069"/>
    <w:rsid w:val="00E13DFD"/>
    <w:rsid w:val="00E23ADB"/>
    <w:rsid w:val="00E25DA5"/>
    <w:rsid w:val="00E32474"/>
    <w:rsid w:val="00E32638"/>
    <w:rsid w:val="00E37249"/>
    <w:rsid w:val="00E441A8"/>
    <w:rsid w:val="00E53625"/>
    <w:rsid w:val="00E560C8"/>
    <w:rsid w:val="00E63F6F"/>
    <w:rsid w:val="00E723F4"/>
    <w:rsid w:val="00E76548"/>
    <w:rsid w:val="00E90EFF"/>
    <w:rsid w:val="00E95366"/>
    <w:rsid w:val="00E97669"/>
    <w:rsid w:val="00EA0EC8"/>
    <w:rsid w:val="00EA5463"/>
    <w:rsid w:val="00EB7A00"/>
    <w:rsid w:val="00EC25F7"/>
    <w:rsid w:val="00ED411A"/>
    <w:rsid w:val="00ED4879"/>
    <w:rsid w:val="00ED4B75"/>
    <w:rsid w:val="00EE0879"/>
    <w:rsid w:val="00EE0978"/>
    <w:rsid w:val="00EE13F0"/>
    <w:rsid w:val="00EE6D1A"/>
    <w:rsid w:val="00EE6F26"/>
    <w:rsid w:val="00EF5456"/>
    <w:rsid w:val="00F001C3"/>
    <w:rsid w:val="00F03E10"/>
    <w:rsid w:val="00F11832"/>
    <w:rsid w:val="00F13BB1"/>
    <w:rsid w:val="00F140A5"/>
    <w:rsid w:val="00F14C64"/>
    <w:rsid w:val="00F16115"/>
    <w:rsid w:val="00F1776A"/>
    <w:rsid w:val="00F17DF3"/>
    <w:rsid w:val="00F208C3"/>
    <w:rsid w:val="00F2202C"/>
    <w:rsid w:val="00F23DC3"/>
    <w:rsid w:val="00F302E0"/>
    <w:rsid w:val="00F33529"/>
    <w:rsid w:val="00F34790"/>
    <w:rsid w:val="00F375B2"/>
    <w:rsid w:val="00F432E5"/>
    <w:rsid w:val="00F44AB1"/>
    <w:rsid w:val="00F4734C"/>
    <w:rsid w:val="00F55F42"/>
    <w:rsid w:val="00F72730"/>
    <w:rsid w:val="00F80394"/>
    <w:rsid w:val="00F83C34"/>
    <w:rsid w:val="00F9328B"/>
    <w:rsid w:val="00F93AA7"/>
    <w:rsid w:val="00F95103"/>
    <w:rsid w:val="00F955F7"/>
    <w:rsid w:val="00F97241"/>
    <w:rsid w:val="00FA57E0"/>
    <w:rsid w:val="00FB66F9"/>
    <w:rsid w:val="00FC6170"/>
    <w:rsid w:val="00FD1023"/>
    <w:rsid w:val="00FD1060"/>
    <w:rsid w:val="00FD12AC"/>
    <w:rsid w:val="00FD1931"/>
    <w:rsid w:val="00FE307F"/>
    <w:rsid w:val="00FE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B7934F-B486-4B38-9690-04430DCB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FEE"/>
    <w:pPr>
      <w:widowControl w:val="0"/>
      <w:jc w:val="both"/>
    </w:pPr>
    <w:rPr>
      <w:kern w:val="2"/>
      <w:sz w:val="21"/>
      <w:szCs w:val="24"/>
    </w:rPr>
  </w:style>
  <w:style w:type="paragraph" w:styleId="1">
    <w:name w:val="heading 1"/>
    <w:basedOn w:val="a"/>
    <w:next w:val="a"/>
    <w:autoRedefine/>
    <w:qFormat/>
    <w:rsid w:val="00694FEE"/>
    <w:pPr>
      <w:keepNext/>
      <w:keepLines/>
      <w:numPr>
        <w:numId w:val="8"/>
      </w:numPr>
      <w:spacing w:before="397" w:after="397"/>
      <w:jc w:val="center"/>
      <w:outlineLvl w:val="0"/>
    </w:pPr>
    <w:rPr>
      <w:rFonts w:eastAsia="黑体"/>
      <w:bCs/>
      <w:kern w:val="44"/>
      <w:sz w:val="32"/>
      <w:szCs w:val="44"/>
    </w:rPr>
  </w:style>
  <w:style w:type="paragraph" w:styleId="2">
    <w:name w:val="heading 2"/>
    <w:basedOn w:val="a"/>
    <w:next w:val="a"/>
    <w:autoRedefine/>
    <w:qFormat/>
    <w:rsid w:val="00694FEE"/>
    <w:pPr>
      <w:keepNext/>
      <w:keepLines/>
      <w:numPr>
        <w:ilvl w:val="1"/>
        <w:numId w:val="8"/>
      </w:numPr>
      <w:spacing w:before="260" w:after="260"/>
      <w:outlineLvl w:val="1"/>
    </w:pPr>
    <w:rPr>
      <w:rFonts w:eastAsia="黑体"/>
      <w:bCs/>
      <w:sz w:val="28"/>
      <w:szCs w:val="32"/>
    </w:rPr>
  </w:style>
  <w:style w:type="paragraph" w:styleId="3">
    <w:name w:val="heading 3"/>
    <w:basedOn w:val="a"/>
    <w:next w:val="a"/>
    <w:qFormat/>
    <w:rsid w:val="00694FEE"/>
    <w:pPr>
      <w:keepNext/>
      <w:keepLines/>
      <w:numPr>
        <w:ilvl w:val="2"/>
        <w:numId w:val="8"/>
      </w:numPr>
      <w:spacing w:before="260" w:after="260"/>
      <w:outlineLvl w:val="2"/>
    </w:pPr>
    <w:rPr>
      <w:rFonts w:eastAsia="黑体"/>
      <w:bCs/>
      <w:sz w:val="24"/>
      <w:szCs w:val="32"/>
    </w:rPr>
  </w:style>
  <w:style w:type="paragraph" w:styleId="4">
    <w:name w:val="heading 4"/>
    <w:basedOn w:val="a"/>
    <w:next w:val="a"/>
    <w:qFormat/>
    <w:rsid w:val="00694FEE"/>
    <w:pPr>
      <w:keepNext/>
      <w:keepLines/>
      <w:numPr>
        <w:ilvl w:val="3"/>
        <w:numId w:val="1"/>
      </w:numPr>
      <w:spacing w:before="280" w:after="290" w:line="376" w:lineRule="auto"/>
      <w:outlineLvl w:val="3"/>
    </w:pPr>
    <w:rPr>
      <w:rFonts w:ascii="Arial" w:eastAsia="黑体" w:hAnsi="Arial"/>
      <w:b/>
      <w:bCs/>
      <w:szCs w:val="28"/>
    </w:rPr>
  </w:style>
  <w:style w:type="paragraph" w:styleId="5">
    <w:name w:val="heading 5"/>
    <w:basedOn w:val="a"/>
    <w:next w:val="a"/>
    <w:qFormat/>
    <w:rsid w:val="00694FEE"/>
    <w:pPr>
      <w:keepNext/>
      <w:keepLines/>
      <w:numPr>
        <w:ilvl w:val="4"/>
        <w:numId w:val="1"/>
      </w:numPr>
      <w:spacing w:before="280" w:after="290" w:line="376" w:lineRule="auto"/>
      <w:outlineLvl w:val="4"/>
    </w:pPr>
    <w:rPr>
      <w:b/>
      <w:bCs/>
      <w:szCs w:val="28"/>
    </w:rPr>
  </w:style>
  <w:style w:type="paragraph" w:styleId="6">
    <w:name w:val="heading 6"/>
    <w:basedOn w:val="a"/>
    <w:next w:val="a"/>
    <w:qFormat/>
    <w:rsid w:val="00694FE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694FEE"/>
    <w:pPr>
      <w:keepNext/>
      <w:keepLines/>
      <w:numPr>
        <w:ilvl w:val="6"/>
        <w:numId w:val="1"/>
      </w:numPr>
      <w:spacing w:before="240" w:after="64" w:line="320" w:lineRule="auto"/>
      <w:outlineLvl w:val="6"/>
    </w:pPr>
    <w:rPr>
      <w:b/>
      <w:bCs/>
      <w:sz w:val="24"/>
    </w:rPr>
  </w:style>
  <w:style w:type="paragraph" w:styleId="8">
    <w:name w:val="heading 8"/>
    <w:basedOn w:val="a"/>
    <w:next w:val="a"/>
    <w:qFormat/>
    <w:rsid w:val="00694FE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694FEE"/>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rsid w:val="00694FE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694FEE"/>
  </w:style>
  <w:style w:type="paragraph" w:customStyle="1" w:styleId="-">
    <w:name w:val="中文封面-题头"/>
    <w:basedOn w:val="a"/>
    <w:rsid w:val="00694FEE"/>
    <w:pPr>
      <w:spacing w:line="300" w:lineRule="auto"/>
      <w:jc w:val="center"/>
    </w:pPr>
    <w:rPr>
      <w:rFonts w:cs="宋体"/>
      <w:sz w:val="36"/>
      <w:szCs w:val="20"/>
    </w:rPr>
  </w:style>
  <w:style w:type="character" w:styleId="a3">
    <w:name w:val="annotation reference"/>
    <w:semiHidden/>
    <w:rsid w:val="00694FEE"/>
    <w:rPr>
      <w:sz w:val="21"/>
      <w:szCs w:val="21"/>
    </w:rPr>
  </w:style>
  <w:style w:type="paragraph" w:styleId="a4">
    <w:name w:val="annotation text"/>
    <w:basedOn w:val="a"/>
    <w:semiHidden/>
    <w:rsid w:val="00694FEE"/>
    <w:pPr>
      <w:jc w:val="left"/>
    </w:pPr>
    <w:rPr>
      <w:szCs w:val="20"/>
    </w:rPr>
  </w:style>
  <w:style w:type="paragraph" w:styleId="a5">
    <w:name w:val="Document Map"/>
    <w:basedOn w:val="a"/>
    <w:semiHidden/>
    <w:rsid w:val="00694FEE"/>
    <w:pPr>
      <w:shd w:val="clear" w:color="auto" w:fill="000080"/>
    </w:pPr>
  </w:style>
  <w:style w:type="paragraph" w:styleId="a6">
    <w:name w:val="Balloon Text"/>
    <w:basedOn w:val="a"/>
    <w:semiHidden/>
    <w:rsid w:val="00694FEE"/>
    <w:rPr>
      <w:sz w:val="18"/>
      <w:szCs w:val="18"/>
    </w:rPr>
  </w:style>
  <w:style w:type="paragraph" w:customStyle="1" w:styleId="-0">
    <w:name w:val="中文封面-论文标题"/>
    <w:basedOn w:val="a"/>
    <w:next w:val="a"/>
    <w:autoRedefine/>
    <w:rsid w:val="00694FEE"/>
    <w:pPr>
      <w:spacing w:line="300" w:lineRule="auto"/>
      <w:jc w:val="center"/>
    </w:pPr>
    <w:rPr>
      <w:rFonts w:ascii="宋体" w:eastAsia="黑体" w:hAnsi="宋体" w:cs="宋体"/>
      <w:bCs/>
      <w:sz w:val="44"/>
      <w:szCs w:val="20"/>
    </w:rPr>
  </w:style>
  <w:style w:type="character" w:customStyle="1" w:styleId="-1">
    <w:name w:val="中文封面-表单项"/>
    <w:rsid w:val="00694FEE"/>
    <w:rPr>
      <w:rFonts w:ascii="黑体" w:eastAsia="黑体" w:hAnsi="黑体"/>
      <w:bCs/>
      <w:sz w:val="28"/>
    </w:rPr>
  </w:style>
  <w:style w:type="character" w:customStyle="1" w:styleId="-2">
    <w:name w:val="中文封面-表单内容"/>
    <w:rsid w:val="00694FEE"/>
    <w:rPr>
      <w:rFonts w:eastAsia="宋体"/>
      <w:sz w:val="28"/>
    </w:rPr>
  </w:style>
  <w:style w:type="paragraph" w:customStyle="1" w:styleId="-3">
    <w:name w:val="英文封面-题头"/>
    <w:basedOn w:val="a"/>
    <w:autoRedefine/>
    <w:rsid w:val="00694FEE"/>
    <w:pPr>
      <w:spacing w:line="300" w:lineRule="auto"/>
      <w:jc w:val="center"/>
    </w:pPr>
    <w:rPr>
      <w:rFonts w:cs="宋体"/>
      <w:sz w:val="36"/>
      <w:szCs w:val="20"/>
    </w:rPr>
  </w:style>
  <w:style w:type="paragraph" w:customStyle="1" w:styleId="-4">
    <w:name w:val="中文封面-单位与时间"/>
    <w:basedOn w:val="a"/>
    <w:rsid w:val="00694FEE"/>
    <w:pPr>
      <w:jc w:val="center"/>
    </w:pPr>
    <w:rPr>
      <w:rFonts w:cs="宋体"/>
      <w:b/>
      <w:bCs/>
      <w:sz w:val="28"/>
      <w:szCs w:val="20"/>
    </w:rPr>
  </w:style>
  <w:style w:type="paragraph" w:customStyle="1" w:styleId="-5">
    <w:name w:val="英文封面-论文标题"/>
    <w:link w:val="-Char"/>
    <w:autoRedefine/>
    <w:rsid w:val="00694FEE"/>
    <w:pPr>
      <w:spacing w:line="300" w:lineRule="auto"/>
      <w:jc w:val="center"/>
    </w:pPr>
    <w:rPr>
      <w:rFonts w:eastAsia="Times New Roman"/>
      <w:b/>
      <w:bCs/>
      <w:kern w:val="2"/>
      <w:sz w:val="44"/>
      <w:szCs w:val="24"/>
    </w:rPr>
  </w:style>
  <w:style w:type="character" w:customStyle="1" w:styleId="-6">
    <w:name w:val="英文封面-表单项"/>
    <w:rsid w:val="00694FEE"/>
    <w:rPr>
      <w:rFonts w:ascii="Times New Roman" w:hAnsi="Times New Roman"/>
      <w:b/>
      <w:bCs/>
      <w:sz w:val="28"/>
    </w:rPr>
  </w:style>
  <w:style w:type="paragraph" w:customStyle="1" w:styleId="10">
    <w:name w:val="样式1"/>
    <w:basedOn w:val="a"/>
    <w:next w:val="a"/>
    <w:rsid w:val="00694FEE"/>
    <w:pPr>
      <w:spacing w:before="120" w:after="120"/>
    </w:pPr>
    <w:rPr>
      <w:rFonts w:eastAsia="Times New Roman"/>
      <w:sz w:val="28"/>
    </w:rPr>
  </w:style>
  <w:style w:type="paragraph" w:customStyle="1" w:styleId="-7">
    <w:name w:val="英文封面-单位与时间"/>
    <w:basedOn w:val="a"/>
    <w:rsid w:val="00694FEE"/>
    <w:pPr>
      <w:spacing w:line="360" w:lineRule="auto"/>
      <w:jc w:val="center"/>
    </w:pPr>
    <w:rPr>
      <w:rFonts w:eastAsia="Times New Roman" w:cs="宋体"/>
      <w:sz w:val="32"/>
      <w:szCs w:val="20"/>
    </w:rPr>
  </w:style>
  <w:style w:type="paragraph" w:styleId="HTML">
    <w:name w:val="HTML Preformatted"/>
    <w:basedOn w:val="a"/>
    <w:rsid w:val="00694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ascii="" w:eastAsia="黑体" w:hAnsi="" w:cs="Courier New"/>
      <w:kern w:val="0"/>
      <w:szCs w:val="21"/>
      <w:lang w:eastAsia="en-US"/>
    </w:rPr>
  </w:style>
  <w:style w:type="character" w:customStyle="1" w:styleId="-Char">
    <w:name w:val="英文封面-论文标题 Char"/>
    <w:link w:val="-5"/>
    <w:rsid w:val="00694FEE"/>
    <w:rPr>
      <w:rFonts w:eastAsia="Times New Roman"/>
      <w:b/>
      <w:bCs/>
      <w:kern w:val="2"/>
      <w:sz w:val="44"/>
      <w:szCs w:val="24"/>
    </w:rPr>
  </w:style>
  <w:style w:type="paragraph" w:customStyle="1" w:styleId="a7">
    <w:name w:val="摘要处论文题目"/>
    <w:basedOn w:val="a8"/>
    <w:next w:val="a"/>
    <w:autoRedefine/>
    <w:rsid w:val="00694FEE"/>
    <w:pPr>
      <w:spacing w:before="397" w:after="397"/>
    </w:pPr>
    <w:rPr>
      <w:rFonts w:eastAsia="黑体" w:cs="宋体"/>
      <w:b w:val="0"/>
      <w:szCs w:val="20"/>
    </w:rPr>
  </w:style>
  <w:style w:type="paragraph" w:customStyle="1" w:styleId="a9">
    <w:name w:val="摘要内容"/>
    <w:basedOn w:val="a"/>
    <w:autoRedefine/>
    <w:rsid w:val="00694FEE"/>
    <w:pPr>
      <w:spacing w:line="300" w:lineRule="auto"/>
      <w:ind w:firstLineChars="200" w:firstLine="560"/>
    </w:pPr>
    <w:rPr>
      <w:sz w:val="28"/>
    </w:rPr>
  </w:style>
  <w:style w:type="character" w:customStyle="1" w:styleId="aa">
    <w:name w:val="关键词"/>
    <w:rsid w:val="00694FEE"/>
    <w:rPr>
      <w:rFonts w:ascii="黑体" w:eastAsia="黑体" w:hAnsi="黑体"/>
      <w:bCs/>
      <w:sz w:val="28"/>
    </w:rPr>
  </w:style>
  <w:style w:type="paragraph" w:customStyle="1" w:styleId="ABSTRACT">
    <w:name w:val="ABSTRACT标题"/>
    <w:basedOn w:val="a8"/>
    <w:next w:val="ABTSTRACT"/>
    <w:autoRedefine/>
    <w:rsid w:val="00694FEE"/>
    <w:pPr>
      <w:spacing w:before="0" w:after="0"/>
    </w:pPr>
    <w:rPr>
      <w:rFonts w:ascii="Times New Roman" w:eastAsia="Times New Roman" w:hAnsi="Times New Roman" w:cs="Times New Roman"/>
      <w:szCs w:val="20"/>
    </w:rPr>
  </w:style>
  <w:style w:type="paragraph" w:customStyle="1" w:styleId="ABTSTRACT">
    <w:name w:val="ABTSTRACT内容"/>
    <w:basedOn w:val="a"/>
    <w:link w:val="ABTSTRACTChar"/>
    <w:autoRedefine/>
    <w:rsid w:val="00694FEE"/>
    <w:pPr>
      <w:spacing w:line="300" w:lineRule="auto"/>
      <w:ind w:firstLineChars="200" w:firstLine="482"/>
    </w:pPr>
    <w:rPr>
      <w:rFonts w:eastAsia="Times New Roman"/>
      <w:sz w:val="28"/>
      <w:szCs w:val="28"/>
    </w:rPr>
  </w:style>
  <w:style w:type="character" w:customStyle="1" w:styleId="Keywords">
    <w:name w:val="Keywords"/>
    <w:rsid w:val="00694FEE"/>
    <w:rPr>
      <w:rFonts w:ascii="Times New Roman" w:hAnsi="Times New Roman"/>
      <w:b/>
      <w:bCs/>
      <w:sz w:val="28"/>
      <w:szCs w:val="28"/>
    </w:rPr>
  </w:style>
  <w:style w:type="paragraph" w:styleId="11">
    <w:name w:val="toc 1"/>
    <w:basedOn w:val="a"/>
    <w:next w:val="a"/>
    <w:autoRedefine/>
    <w:semiHidden/>
    <w:rsid w:val="00694FEE"/>
    <w:pPr>
      <w:tabs>
        <w:tab w:val="right" w:leader="middleDot" w:pos="8437"/>
      </w:tabs>
      <w:spacing w:line="300" w:lineRule="auto"/>
    </w:pPr>
    <w:rPr>
      <w:rFonts w:eastAsia="黑体" w:cs="Arial"/>
      <w:bCs/>
      <w:caps/>
      <w:sz w:val="24"/>
    </w:rPr>
  </w:style>
  <w:style w:type="paragraph" w:styleId="ab">
    <w:name w:val="header"/>
    <w:basedOn w:val="a"/>
    <w:autoRedefine/>
    <w:rsid w:val="00694FEE"/>
    <w:pPr>
      <w:pBdr>
        <w:bottom w:val="thinThickSmallGap" w:sz="18" w:space="1" w:color="auto"/>
      </w:pBdr>
      <w:tabs>
        <w:tab w:val="center" w:pos="4153"/>
        <w:tab w:val="right" w:pos="8306"/>
      </w:tabs>
      <w:snapToGrid w:val="0"/>
      <w:jc w:val="center"/>
    </w:pPr>
    <w:rPr>
      <w:sz w:val="18"/>
      <w:szCs w:val="18"/>
    </w:rPr>
  </w:style>
  <w:style w:type="character" w:customStyle="1" w:styleId="ABTSTRACTChar">
    <w:name w:val="ABTSTRACT内容 Char"/>
    <w:link w:val="ABTSTRACT"/>
    <w:rsid w:val="00694FEE"/>
    <w:rPr>
      <w:rFonts w:eastAsia="Times New Roman"/>
      <w:kern w:val="2"/>
      <w:sz w:val="28"/>
      <w:szCs w:val="28"/>
    </w:rPr>
  </w:style>
  <w:style w:type="paragraph" w:styleId="ac">
    <w:name w:val="footer"/>
    <w:basedOn w:val="a"/>
    <w:rsid w:val="00694FEE"/>
    <w:pPr>
      <w:tabs>
        <w:tab w:val="center" w:pos="4153"/>
        <w:tab w:val="right" w:pos="8306"/>
      </w:tabs>
      <w:snapToGrid w:val="0"/>
      <w:jc w:val="left"/>
    </w:pPr>
    <w:rPr>
      <w:sz w:val="18"/>
      <w:szCs w:val="18"/>
    </w:rPr>
  </w:style>
  <w:style w:type="paragraph" w:customStyle="1" w:styleId="ad">
    <w:name w:val="图表"/>
    <w:basedOn w:val="a"/>
    <w:rsid w:val="00694FEE"/>
    <w:pPr>
      <w:jc w:val="center"/>
    </w:pPr>
  </w:style>
  <w:style w:type="paragraph" w:styleId="ae">
    <w:name w:val="caption"/>
    <w:basedOn w:val="a"/>
    <w:next w:val="a"/>
    <w:qFormat/>
    <w:rsid w:val="00694FEE"/>
    <w:rPr>
      <w:rFonts w:ascii="Arial" w:eastAsia="黑体" w:hAnsi="Arial" w:cs="Arial"/>
      <w:sz w:val="20"/>
      <w:szCs w:val="20"/>
    </w:rPr>
  </w:style>
  <w:style w:type="paragraph" w:customStyle="1" w:styleId="-8">
    <w:name w:val="图-中文题注"/>
    <w:basedOn w:val="ae"/>
    <w:rsid w:val="00694FEE"/>
    <w:pPr>
      <w:jc w:val="center"/>
    </w:pPr>
    <w:rPr>
      <w:rFonts w:ascii="Times New Roman" w:eastAsia="楷体_GB2312" w:hAnsi="Times New Roman"/>
      <w:sz w:val="21"/>
    </w:rPr>
  </w:style>
  <w:style w:type="paragraph" w:customStyle="1" w:styleId="-9">
    <w:name w:val="图-英文题注"/>
    <w:basedOn w:val="ae"/>
    <w:autoRedefine/>
    <w:rsid w:val="00694FEE"/>
    <w:pPr>
      <w:jc w:val="center"/>
    </w:pPr>
    <w:rPr>
      <w:rFonts w:ascii="Times New Roman" w:eastAsia="Times New Roman" w:hAnsi="Times New Roman" w:cs="Times New Roman"/>
      <w:sz w:val="21"/>
    </w:rPr>
  </w:style>
  <w:style w:type="paragraph" w:customStyle="1" w:styleId="-a">
    <w:name w:val="表-中文题注"/>
    <w:basedOn w:val="a"/>
    <w:rsid w:val="00694FEE"/>
    <w:pPr>
      <w:jc w:val="center"/>
    </w:pPr>
    <w:rPr>
      <w:rFonts w:eastAsia="楷体_GB2312"/>
    </w:rPr>
  </w:style>
  <w:style w:type="paragraph" w:customStyle="1" w:styleId="-b">
    <w:name w:val="表-英文题注"/>
    <w:basedOn w:val="ae"/>
    <w:rsid w:val="00694FEE"/>
    <w:pPr>
      <w:jc w:val="center"/>
    </w:pPr>
    <w:rPr>
      <w:rFonts w:ascii="Times New Roman" w:eastAsia="Times New Roman" w:hAnsi="Times New Roman"/>
      <w:sz w:val="21"/>
    </w:rPr>
  </w:style>
  <w:style w:type="paragraph" w:customStyle="1" w:styleId="af">
    <w:name w:val="封面页眉"/>
    <w:basedOn w:val="ab"/>
    <w:rsid w:val="00694FEE"/>
    <w:pPr>
      <w:pBdr>
        <w:bottom w:val="none" w:sz="0" w:space="0" w:color="auto"/>
      </w:pBdr>
    </w:pPr>
  </w:style>
  <w:style w:type="paragraph" w:customStyle="1" w:styleId="af0">
    <w:name w:val="正文后的题目"/>
    <w:basedOn w:val="a8"/>
    <w:next w:val="a"/>
    <w:rsid w:val="00694FEE"/>
    <w:pPr>
      <w:spacing w:before="397" w:after="0"/>
    </w:pPr>
    <w:rPr>
      <w:rFonts w:eastAsia="黑体"/>
      <w:b w:val="0"/>
    </w:rPr>
  </w:style>
  <w:style w:type="paragraph" w:customStyle="1" w:styleId="af1">
    <w:name w:val="参考文献内容"/>
    <w:basedOn w:val="a"/>
    <w:rsid w:val="00694FEE"/>
    <w:pPr>
      <w:spacing w:line="300" w:lineRule="auto"/>
    </w:pPr>
    <w:rPr>
      <w:sz w:val="24"/>
    </w:rPr>
  </w:style>
  <w:style w:type="paragraph" w:styleId="a8">
    <w:name w:val="Title"/>
    <w:basedOn w:val="a"/>
    <w:qFormat/>
    <w:rsid w:val="00694FEE"/>
    <w:pPr>
      <w:spacing w:before="240" w:after="60"/>
      <w:jc w:val="center"/>
      <w:outlineLvl w:val="0"/>
    </w:pPr>
    <w:rPr>
      <w:rFonts w:ascii="Arial" w:hAnsi="Arial" w:cs="Arial"/>
      <w:b/>
      <w:bCs/>
      <w:sz w:val="32"/>
      <w:szCs w:val="32"/>
    </w:rPr>
  </w:style>
  <w:style w:type="paragraph" w:styleId="20">
    <w:name w:val="toc 2"/>
    <w:basedOn w:val="a"/>
    <w:next w:val="a"/>
    <w:autoRedefine/>
    <w:semiHidden/>
    <w:rsid w:val="00694FEE"/>
    <w:pPr>
      <w:spacing w:line="300" w:lineRule="auto"/>
      <w:ind w:firstLineChars="100" w:firstLine="100"/>
    </w:pPr>
    <w:rPr>
      <w:bCs/>
      <w:sz w:val="24"/>
      <w:szCs w:val="20"/>
    </w:rPr>
  </w:style>
  <w:style w:type="paragraph" w:styleId="30">
    <w:name w:val="toc 3"/>
    <w:basedOn w:val="a"/>
    <w:next w:val="a"/>
    <w:autoRedefine/>
    <w:semiHidden/>
    <w:rsid w:val="00694FEE"/>
    <w:pPr>
      <w:tabs>
        <w:tab w:val="right" w:leader="middleDot" w:pos="8436"/>
      </w:tabs>
      <w:spacing w:line="300" w:lineRule="auto"/>
      <w:ind w:firstLineChars="200" w:firstLine="200"/>
    </w:pPr>
    <w:rPr>
      <w:sz w:val="24"/>
      <w:szCs w:val="20"/>
    </w:rPr>
  </w:style>
  <w:style w:type="character" w:styleId="af2">
    <w:name w:val="Hyperlink"/>
    <w:rsid w:val="00694FEE"/>
    <w:rPr>
      <w:rFonts w:ascii="Times New Roman" w:eastAsia="宋体" w:hAnsi="Times New Roman"/>
      <w:color w:val="auto"/>
      <w:sz w:val="24"/>
      <w:szCs w:val="24"/>
      <w:u w:val="none"/>
    </w:rPr>
  </w:style>
  <w:style w:type="paragraph" w:customStyle="1" w:styleId="af3">
    <w:name w:val="目录题目"/>
    <w:basedOn w:val="a"/>
    <w:next w:val="a"/>
    <w:autoRedefine/>
    <w:rsid w:val="00694FEE"/>
    <w:pPr>
      <w:spacing w:before="397"/>
      <w:jc w:val="center"/>
    </w:pPr>
    <w:rPr>
      <w:rFonts w:eastAsia="黑体"/>
      <w:sz w:val="32"/>
    </w:rPr>
  </w:style>
  <w:style w:type="paragraph" w:styleId="af4">
    <w:name w:val="table of figures"/>
    <w:basedOn w:val="a"/>
    <w:next w:val="a"/>
    <w:semiHidden/>
    <w:rsid w:val="00694FEE"/>
    <w:pPr>
      <w:tabs>
        <w:tab w:val="right" w:leader="middleDot" w:pos="2520"/>
      </w:tabs>
    </w:pPr>
  </w:style>
  <w:style w:type="paragraph" w:styleId="af5">
    <w:name w:val="Plain Text"/>
    <w:basedOn w:val="a"/>
    <w:rsid w:val="00694FEE"/>
    <w:rPr>
      <w:rFonts w:ascii="宋体" w:hAnsi="Courier New"/>
      <w:szCs w:val="20"/>
    </w:rPr>
  </w:style>
  <w:style w:type="character" w:styleId="af6">
    <w:name w:val="page number"/>
    <w:basedOn w:val="a0"/>
    <w:rsid w:val="00694FEE"/>
  </w:style>
  <w:style w:type="paragraph" w:styleId="af7">
    <w:name w:val="annotation subject"/>
    <w:basedOn w:val="a4"/>
    <w:next w:val="a4"/>
    <w:semiHidden/>
    <w:rsid w:val="00694FEE"/>
    <w:rPr>
      <w:b/>
      <w:bCs/>
      <w:sz w:val="24"/>
      <w:szCs w:val="24"/>
    </w:rPr>
  </w:style>
  <w:style w:type="paragraph" w:styleId="af8">
    <w:name w:val="Date"/>
    <w:basedOn w:val="a"/>
    <w:next w:val="a"/>
    <w:rsid w:val="00694FEE"/>
    <w:pPr>
      <w:ind w:leftChars="2500" w:left="100"/>
    </w:pPr>
  </w:style>
  <w:style w:type="paragraph" w:styleId="40">
    <w:name w:val="toc 4"/>
    <w:basedOn w:val="a"/>
    <w:next w:val="a"/>
    <w:autoRedefine/>
    <w:semiHidden/>
    <w:rsid w:val="00694FEE"/>
    <w:pPr>
      <w:ind w:left="480"/>
    </w:pPr>
    <w:rPr>
      <w:sz w:val="20"/>
      <w:szCs w:val="20"/>
    </w:rPr>
  </w:style>
  <w:style w:type="paragraph" w:styleId="50">
    <w:name w:val="toc 5"/>
    <w:basedOn w:val="a"/>
    <w:next w:val="a"/>
    <w:autoRedefine/>
    <w:semiHidden/>
    <w:rsid w:val="00694FEE"/>
    <w:pPr>
      <w:ind w:left="720"/>
    </w:pPr>
    <w:rPr>
      <w:sz w:val="20"/>
      <w:szCs w:val="20"/>
    </w:rPr>
  </w:style>
  <w:style w:type="paragraph" w:styleId="60">
    <w:name w:val="toc 6"/>
    <w:basedOn w:val="a"/>
    <w:next w:val="a"/>
    <w:autoRedefine/>
    <w:semiHidden/>
    <w:rsid w:val="00694FEE"/>
    <w:pPr>
      <w:ind w:left="960"/>
    </w:pPr>
    <w:rPr>
      <w:sz w:val="20"/>
      <w:szCs w:val="20"/>
    </w:rPr>
  </w:style>
  <w:style w:type="paragraph" w:styleId="70">
    <w:name w:val="toc 7"/>
    <w:basedOn w:val="a"/>
    <w:next w:val="a"/>
    <w:autoRedefine/>
    <w:semiHidden/>
    <w:rsid w:val="00694FEE"/>
    <w:pPr>
      <w:ind w:left="1200"/>
    </w:pPr>
    <w:rPr>
      <w:sz w:val="20"/>
      <w:szCs w:val="20"/>
    </w:rPr>
  </w:style>
  <w:style w:type="paragraph" w:styleId="80">
    <w:name w:val="toc 8"/>
    <w:basedOn w:val="a"/>
    <w:next w:val="a"/>
    <w:autoRedefine/>
    <w:semiHidden/>
    <w:rsid w:val="00694FEE"/>
    <w:pPr>
      <w:ind w:left="1440"/>
    </w:pPr>
    <w:rPr>
      <w:sz w:val="20"/>
      <w:szCs w:val="20"/>
    </w:rPr>
  </w:style>
  <w:style w:type="paragraph" w:styleId="90">
    <w:name w:val="toc 9"/>
    <w:basedOn w:val="a"/>
    <w:next w:val="a"/>
    <w:autoRedefine/>
    <w:semiHidden/>
    <w:rsid w:val="00694FEE"/>
    <w:pPr>
      <w:ind w:left="1680"/>
    </w:pPr>
    <w:rPr>
      <w:sz w:val="20"/>
      <w:szCs w:val="20"/>
    </w:rPr>
  </w:style>
  <w:style w:type="paragraph" w:customStyle="1" w:styleId="af9">
    <w:name w:val="论文正文"/>
    <w:basedOn w:val="a"/>
    <w:link w:val="Char"/>
    <w:autoRedefine/>
    <w:rsid w:val="00694FEE"/>
    <w:pPr>
      <w:spacing w:line="300" w:lineRule="auto"/>
      <w:ind w:firstLineChars="200" w:firstLine="480"/>
    </w:pPr>
    <w:rPr>
      <w:sz w:val="24"/>
    </w:rPr>
  </w:style>
  <w:style w:type="paragraph" w:customStyle="1" w:styleId="afa">
    <w:name w:val="摘要标题"/>
    <w:basedOn w:val="a8"/>
    <w:next w:val="a9"/>
    <w:autoRedefine/>
    <w:rsid w:val="00694FEE"/>
    <w:pPr>
      <w:spacing w:before="0" w:after="0"/>
    </w:pPr>
    <w:rPr>
      <w:rFonts w:eastAsia="黑体"/>
      <w:b w:val="0"/>
    </w:rPr>
  </w:style>
  <w:style w:type="paragraph" w:customStyle="1" w:styleId="ABSTRACT0">
    <w:name w:val="ABSTRACT处论文标题"/>
    <w:basedOn w:val="a"/>
    <w:rsid w:val="00694FEE"/>
    <w:pPr>
      <w:spacing w:before="397" w:after="397"/>
      <w:jc w:val="center"/>
    </w:pPr>
    <w:rPr>
      <w:rFonts w:eastAsia="Times New Roman"/>
      <w:b/>
      <w:sz w:val="32"/>
      <w:szCs w:val="44"/>
    </w:rPr>
  </w:style>
  <w:style w:type="paragraph" w:customStyle="1" w:styleId="-c">
    <w:name w:val="英文封面-表单内容"/>
    <w:basedOn w:val="a"/>
    <w:next w:val="a"/>
    <w:autoRedefine/>
    <w:rsid w:val="00694FEE"/>
    <w:pPr>
      <w:spacing w:before="120" w:after="120"/>
    </w:pPr>
    <w:rPr>
      <w:sz w:val="28"/>
    </w:rPr>
  </w:style>
  <w:style w:type="paragraph" w:customStyle="1" w:styleId="afb">
    <w:name w:val="图表目录内容"/>
    <w:basedOn w:val="af4"/>
    <w:rsid w:val="00694FEE"/>
    <w:pPr>
      <w:tabs>
        <w:tab w:val="clear" w:pos="2520"/>
        <w:tab w:val="right" w:leader="middleDot" w:pos="8460"/>
      </w:tabs>
      <w:spacing w:line="300" w:lineRule="auto"/>
    </w:pPr>
    <w:rPr>
      <w:sz w:val="24"/>
    </w:rPr>
  </w:style>
  <w:style w:type="paragraph" w:customStyle="1" w:styleId="afc">
    <w:name w:val="关键词内容"/>
    <w:basedOn w:val="a"/>
    <w:link w:val="Char0"/>
    <w:rsid w:val="00694FEE"/>
    <w:pPr>
      <w:ind w:left="2624" w:hangingChars="937" w:hanging="2624"/>
    </w:pPr>
    <w:rPr>
      <w:sz w:val="28"/>
      <w:szCs w:val="28"/>
    </w:rPr>
  </w:style>
  <w:style w:type="character" w:customStyle="1" w:styleId="Char0">
    <w:name w:val="关键词内容 Char"/>
    <w:link w:val="afc"/>
    <w:rsid w:val="00694FEE"/>
    <w:rPr>
      <w:kern w:val="2"/>
      <w:sz w:val="28"/>
      <w:szCs w:val="28"/>
    </w:rPr>
  </w:style>
  <w:style w:type="paragraph" w:styleId="21">
    <w:name w:val="Body Text Indent 2"/>
    <w:basedOn w:val="a"/>
    <w:rsid w:val="00694FEE"/>
    <w:pPr>
      <w:adjustRightInd w:val="0"/>
      <w:spacing w:line="400" w:lineRule="atLeast"/>
      <w:ind w:firstLine="630"/>
      <w:textAlignment w:val="baseline"/>
    </w:pPr>
    <w:rPr>
      <w:kern w:val="0"/>
      <w:sz w:val="28"/>
      <w:szCs w:val="20"/>
    </w:rPr>
  </w:style>
  <w:style w:type="paragraph" w:customStyle="1" w:styleId="afd">
    <w:name w:val="我的正文"/>
    <w:basedOn w:val="af9"/>
    <w:link w:val="Char1"/>
    <w:qFormat/>
    <w:rsid w:val="00030A56"/>
  </w:style>
  <w:style w:type="character" w:customStyle="1" w:styleId="Char">
    <w:name w:val="论文正文 Char"/>
    <w:basedOn w:val="a0"/>
    <w:link w:val="af9"/>
    <w:rsid w:val="00030A56"/>
    <w:rPr>
      <w:kern w:val="2"/>
      <w:sz w:val="24"/>
      <w:szCs w:val="24"/>
    </w:rPr>
  </w:style>
  <w:style w:type="character" w:customStyle="1" w:styleId="Char1">
    <w:name w:val="我的正文 Char"/>
    <w:basedOn w:val="Char"/>
    <w:link w:val="afd"/>
    <w:rsid w:val="00030A56"/>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shenghu\Documents\Tencent%20Files\1556236701\FileRecv\&#19978;&#28023;&#20132;&#36890;&#22823;&#23398;&#30805;&#22763;&#23398;&#20301;&#35770;&#25991;&#26684;&#24335;&#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CA3A-6E69-490A-8F0A-70EF60B0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上海交通大学硕士学位论文格式模板(2).dot</Template>
  <TotalTime>135</TotalTime>
  <Pages>1</Pages>
  <Words>1081</Words>
  <Characters>6164</Characters>
  <Application>Microsoft Office Word</Application>
  <DocSecurity>0</DocSecurity>
  <Lines>51</Lines>
  <Paragraphs>14</Paragraphs>
  <ScaleCrop>false</ScaleCrop>
  <Company>Microsoft</Company>
  <LinksUpToDate>false</LinksUpToDate>
  <CharactersWithSpaces>7231</CharactersWithSpaces>
  <SharedDoc>false</SharedDoc>
  <HLinks>
    <vt:vector size="186" baseType="variant">
      <vt:variant>
        <vt:i4>1310774</vt:i4>
      </vt:variant>
      <vt:variant>
        <vt:i4>191</vt:i4>
      </vt:variant>
      <vt:variant>
        <vt:i4>0</vt:i4>
      </vt:variant>
      <vt:variant>
        <vt:i4>5</vt:i4>
      </vt:variant>
      <vt:variant>
        <vt:lpwstr/>
      </vt:variant>
      <vt:variant>
        <vt:lpwstr>_Toc251151065</vt:lpwstr>
      </vt:variant>
      <vt:variant>
        <vt:i4>1048630</vt:i4>
      </vt:variant>
      <vt:variant>
        <vt:i4>182</vt:i4>
      </vt:variant>
      <vt:variant>
        <vt:i4>0</vt:i4>
      </vt:variant>
      <vt:variant>
        <vt:i4>5</vt:i4>
      </vt:variant>
      <vt:variant>
        <vt:lpwstr/>
      </vt:variant>
      <vt:variant>
        <vt:lpwstr>_Toc251151029</vt:lpwstr>
      </vt:variant>
      <vt:variant>
        <vt:i4>1703998</vt:i4>
      </vt:variant>
      <vt:variant>
        <vt:i4>173</vt:i4>
      </vt:variant>
      <vt:variant>
        <vt:i4>0</vt:i4>
      </vt:variant>
      <vt:variant>
        <vt:i4>5</vt:i4>
      </vt:variant>
      <vt:variant>
        <vt:lpwstr/>
      </vt:variant>
      <vt:variant>
        <vt:lpwstr>_Toc251150897</vt:lpwstr>
      </vt:variant>
      <vt:variant>
        <vt:i4>1703998</vt:i4>
      </vt:variant>
      <vt:variant>
        <vt:i4>167</vt:i4>
      </vt:variant>
      <vt:variant>
        <vt:i4>0</vt:i4>
      </vt:variant>
      <vt:variant>
        <vt:i4>5</vt:i4>
      </vt:variant>
      <vt:variant>
        <vt:lpwstr/>
      </vt:variant>
      <vt:variant>
        <vt:lpwstr>_Toc251150896</vt:lpwstr>
      </vt:variant>
      <vt:variant>
        <vt:i4>1310781</vt:i4>
      </vt:variant>
      <vt:variant>
        <vt:i4>158</vt:i4>
      </vt:variant>
      <vt:variant>
        <vt:i4>0</vt:i4>
      </vt:variant>
      <vt:variant>
        <vt:i4>5</vt:i4>
      </vt:variant>
      <vt:variant>
        <vt:lpwstr/>
      </vt:variant>
      <vt:variant>
        <vt:lpwstr>_Toc251590734</vt:lpwstr>
      </vt:variant>
      <vt:variant>
        <vt:i4>1310781</vt:i4>
      </vt:variant>
      <vt:variant>
        <vt:i4>152</vt:i4>
      </vt:variant>
      <vt:variant>
        <vt:i4>0</vt:i4>
      </vt:variant>
      <vt:variant>
        <vt:i4>5</vt:i4>
      </vt:variant>
      <vt:variant>
        <vt:lpwstr/>
      </vt:variant>
      <vt:variant>
        <vt:lpwstr>_Toc251590733</vt:lpwstr>
      </vt:variant>
      <vt:variant>
        <vt:i4>1310781</vt:i4>
      </vt:variant>
      <vt:variant>
        <vt:i4>146</vt:i4>
      </vt:variant>
      <vt:variant>
        <vt:i4>0</vt:i4>
      </vt:variant>
      <vt:variant>
        <vt:i4>5</vt:i4>
      </vt:variant>
      <vt:variant>
        <vt:lpwstr/>
      </vt:variant>
      <vt:variant>
        <vt:lpwstr>_Toc251590732</vt:lpwstr>
      </vt:variant>
      <vt:variant>
        <vt:i4>1310781</vt:i4>
      </vt:variant>
      <vt:variant>
        <vt:i4>140</vt:i4>
      </vt:variant>
      <vt:variant>
        <vt:i4>0</vt:i4>
      </vt:variant>
      <vt:variant>
        <vt:i4>5</vt:i4>
      </vt:variant>
      <vt:variant>
        <vt:lpwstr/>
      </vt:variant>
      <vt:variant>
        <vt:lpwstr>_Toc251590731</vt:lpwstr>
      </vt:variant>
      <vt:variant>
        <vt:i4>1310781</vt:i4>
      </vt:variant>
      <vt:variant>
        <vt:i4>134</vt:i4>
      </vt:variant>
      <vt:variant>
        <vt:i4>0</vt:i4>
      </vt:variant>
      <vt:variant>
        <vt:i4>5</vt:i4>
      </vt:variant>
      <vt:variant>
        <vt:lpwstr/>
      </vt:variant>
      <vt:variant>
        <vt:lpwstr>_Toc251590730</vt:lpwstr>
      </vt:variant>
      <vt:variant>
        <vt:i4>1376317</vt:i4>
      </vt:variant>
      <vt:variant>
        <vt:i4>128</vt:i4>
      </vt:variant>
      <vt:variant>
        <vt:i4>0</vt:i4>
      </vt:variant>
      <vt:variant>
        <vt:i4>5</vt:i4>
      </vt:variant>
      <vt:variant>
        <vt:lpwstr/>
      </vt:variant>
      <vt:variant>
        <vt:lpwstr>_Toc251590729</vt:lpwstr>
      </vt:variant>
      <vt:variant>
        <vt:i4>1376317</vt:i4>
      </vt:variant>
      <vt:variant>
        <vt:i4>122</vt:i4>
      </vt:variant>
      <vt:variant>
        <vt:i4>0</vt:i4>
      </vt:variant>
      <vt:variant>
        <vt:i4>5</vt:i4>
      </vt:variant>
      <vt:variant>
        <vt:lpwstr/>
      </vt:variant>
      <vt:variant>
        <vt:lpwstr>_Toc251590728</vt:lpwstr>
      </vt:variant>
      <vt:variant>
        <vt:i4>1376317</vt:i4>
      </vt:variant>
      <vt:variant>
        <vt:i4>116</vt:i4>
      </vt:variant>
      <vt:variant>
        <vt:i4>0</vt:i4>
      </vt:variant>
      <vt:variant>
        <vt:i4>5</vt:i4>
      </vt:variant>
      <vt:variant>
        <vt:lpwstr/>
      </vt:variant>
      <vt:variant>
        <vt:lpwstr>_Toc251590727</vt:lpwstr>
      </vt:variant>
      <vt:variant>
        <vt:i4>1376317</vt:i4>
      </vt:variant>
      <vt:variant>
        <vt:i4>110</vt:i4>
      </vt:variant>
      <vt:variant>
        <vt:i4>0</vt:i4>
      </vt:variant>
      <vt:variant>
        <vt:i4>5</vt:i4>
      </vt:variant>
      <vt:variant>
        <vt:lpwstr/>
      </vt:variant>
      <vt:variant>
        <vt:lpwstr>_Toc251590726</vt:lpwstr>
      </vt:variant>
      <vt:variant>
        <vt:i4>1376317</vt:i4>
      </vt:variant>
      <vt:variant>
        <vt:i4>104</vt:i4>
      </vt:variant>
      <vt:variant>
        <vt:i4>0</vt:i4>
      </vt:variant>
      <vt:variant>
        <vt:i4>5</vt:i4>
      </vt:variant>
      <vt:variant>
        <vt:lpwstr/>
      </vt:variant>
      <vt:variant>
        <vt:lpwstr>_Toc251590725</vt:lpwstr>
      </vt:variant>
      <vt:variant>
        <vt:i4>1376317</vt:i4>
      </vt:variant>
      <vt:variant>
        <vt:i4>98</vt:i4>
      </vt:variant>
      <vt:variant>
        <vt:i4>0</vt:i4>
      </vt:variant>
      <vt:variant>
        <vt:i4>5</vt:i4>
      </vt:variant>
      <vt:variant>
        <vt:lpwstr/>
      </vt:variant>
      <vt:variant>
        <vt:lpwstr>_Toc251590724</vt:lpwstr>
      </vt:variant>
      <vt:variant>
        <vt:i4>1376317</vt:i4>
      </vt:variant>
      <vt:variant>
        <vt:i4>92</vt:i4>
      </vt:variant>
      <vt:variant>
        <vt:i4>0</vt:i4>
      </vt:variant>
      <vt:variant>
        <vt:i4>5</vt:i4>
      </vt:variant>
      <vt:variant>
        <vt:lpwstr/>
      </vt:variant>
      <vt:variant>
        <vt:lpwstr>_Toc251590723</vt:lpwstr>
      </vt:variant>
      <vt:variant>
        <vt:i4>1376317</vt:i4>
      </vt:variant>
      <vt:variant>
        <vt:i4>86</vt:i4>
      </vt:variant>
      <vt:variant>
        <vt:i4>0</vt:i4>
      </vt:variant>
      <vt:variant>
        <vt:i4>5</vt:i4>
      </vt:variant>
      <vt:variant>
        <vt:lpwstr/>
      </vt:variant>
      <vt:variant>
        <vt:lpwstr>_Toc251590722</vt:lpwstr>
      </vt:variant>
      <vt:variant>
        <vt:i4>1376317</vt:i4>
      </vt:variant>
      <vt:variant>
        <vt:i4>80</vt:i4>
      </vt:variant>
      <vt:variant>
        <vt:i4>0</vt:i4>
      </vt:variant>
      <vt:variant>
        <vt:i4>5</vt:i4>
      </vt:variant>
      <vt:variant>
        <vt:lpwstr/>
      </vt:variant>
      <vt:variant>
        <vt:lpwstr>_Toc251590721</vt:lpwstr>
      </vt:variant>
      <vt:variant>
        <vt:i4>1376317</vt:i4>
      </vt:variant>
      <vt:variant>
        <vt:i4>74</vt:i4>
      </vt:variant>
      <vt:variant>
        <vt:i4>0</vt:i4>
      </vt:variant>
      <vt:variant>
        <vt:i4>5</vt:i4>
      </vt:variant>
      <vt:variant>
        <vt:lpwstr/>
      </vt:variant>
      <vt:variant>
        <vt:lpwstr>_Toc251590720</vt:lpwstr>
      </vt:variant>
      <vt:variant>
        <vt:i4>1441853</vt:i4>
      </vt:variant>
      <vt:variant>
        <vt:i4>68</vt:i4>
      </vt:variant>
      <vt:variant>
        <vt:i4>0</vt:i4>
      </vt:variant>
      <vt:variant>
        <vt:i4>5</vt:i4>
      </vt:variant>
      <vt:variant>
        <vt:lpwstr/>
      </vt:variant>
      <vt:variant>
        <vt:lpwstr>_Toc251590719</vt:lpwstr>
      </vt:variant>
      <vt:variant>
        <vt:i4>1441853</vt:i4>
      </vt:variant>
      <vt:variant>
        <vt:i4>62</vt:i4>
      </vt:variant>
      <vt:variant>
        <vt:i4>0</vt:i4>
      </vt:variant>
      <vt:variant>
        <vt:i4>5</vt:i4>
      </vt:variant>
      <vt:variant>
        <vt:lpwstr/>
      </vt:variant>
      <vt:variant>
        <vt:lpwstr>_Toc251590718</vt:lpwstr>
      </vt:variant>
      <vt:variant>
        <vt:i4>1441853</vt:i4>
      </vt:variant>
      <vt:variant>
        <vt:i4>56</vt:i4>
      </vt:variant>
      <vt:variant>
        <vt:i4>0</vt:i4>
      </vt:variant>
      <vt:variant>
        <vt:i4>5</vt:i4>
      </vt:variant>
      <vt:variant>
        <vt:lpwstr/>
      </vt:variant>
      <vt:variant>
        <vt:lpwstr>_Toc251590717</vt:lpwstr>
      </vt:variant>
      <vt:variant>
        <vt:i4>1441853</vt:i4>
      </vt:variant>
      <vt:variant>
        <vt:i4>50</vt:i4>
      </vt:variant>
      <vt:variant>
        <vt:i4>0</vt:i4>
      </vt:variant>
      <vt:variant>
        <vt:i4>5</vt:i4>
      </vt:variant>
      <vt:variant>
        <vt:lpwstr/>
      </vt:variant>
      <vt:variant>
        <vt:lpwstr>_Toc251590716</vt:lpwstr>
      </vt:variant>
      <vt:variant>
        <vt:i4>1441853</vt:i4>
      </vt:variant>
      <vt:variant>
        <vt:i4>44</vt:i4>
      </vt:variant>
      <vt:variant>
        <vt:i4>0</vt:i4>
      </vt:variant>
      <vt:variant>
        <vt:i4>5</vt:i4>
      </vt:variant>
      <vt:variant>
        <vt:lpwstr/>
      </vt:variant>
      <vt:variant>
        <vt:lpwstr>_Toc251590715</vt:lpwstr>
      </vt:variant>
      <vt:variant>
        <vt:i4>1441853</vt:i4>
      </vt:variant>
      <vt:variant>
        <vt:i4>38</vt:i4>
      </vt:variant>
      <vt:variant>
        <vt:i4>0</vt:i4>
      </vt:variant>
      <vt:variant>
        <vt:i4>5</vt:i4>
      </vt:variant>
      <vt:variant>
        <vt:lpwstr/>
      </vt:variant>
      <vt:variant>
        <vt:lpwstr>_Toc251590714</vt:lpwstr>
      </vt:variant>
      <vt:variant>
        <vt:i4>1441853</vt:i4>
      </vt:variant>
      <vt:variant>
        <vt:i4>32</vt:i4>
      </vt:variant>
      <vt:variant>
        <vt:i4>0</vt:i4>
      </vt:variant>
      <vt:variant>
        <vt:i4>5</vt:i4>
      </vt:variant>
      <vt:variant>
        <vt:lpwstr/>
      </vt:variant>
      <vt:variant>
        <vt:lpwstr>_Toc251590713</vt:lpwstr>
      </vt:variant>
      <vt:variant>
        <vt:i4>1441853</vt:i4>
      </vt:variant>
      <vt:variant>
        <vt:i4>26</vt:i4>
      </vt:variant>
      <vt:variant>
        <vt:i4>0</vt:i4>
      </vt:variant>
      <vt:variant>
        <vt:i4>5</vt:i4>
      </vt:variant>
      <vt:variant>
        <vt:lpwstr/>
      </vt:variant>
      <vt:variant>
        <vt:lpwstr>_Toc251590712</vt:lpwstr>
      </vt:variant>
      <vt:variant>
        <vt:i4>1441853</vt:i4>
      </vt:variant>
      <vt:variant>
        <vt:i4>20</vt:i4>
      </vt:variant>
      <vt:variant>
        <vt:i4>0</vt:i4>
      </vt:variant>
      <vt:variant>
        <vt:i4>5</vt:i4>
      </vt:variant>
      <vt:variant>
        <vt:lpwstr/>
      </vt:variant>
      <vt:variant>
        <vt:lpwstr>_Toc251590711</vt:lpwstr>
      </vt:variant>
      <vt:variant>
        <vt:i4>1441853</vt:i4>
      </vt:variant>
      <vt:variant>
        <vt:i4>14</vt:i4>
      </vt:variant>
      <vt:variant>
        <vt:i4>0</vt:i4>
      </vt:variant>
      <vt:variant>
        <vt:i4>5</vt:i4>
      </vt:variant>
      <vt:variant>
        <vt:lpwstr/>
      </vt:variant>
      <vt:variant>
        <vt:lpwstr>_Toc251590710</vt:lpwstr>
      </vt:variant>
      <vt:variant>
        <vt:i4>1507389</vt:i4>
      </vt:variant>
      <vt:variant>
        <vt:i4>8</vt:i4>
      </vt:variant>
      <vt:variant>
        <vt:i4>0</vt:i4>
      </vt:variant>
      <vt:variant>
        <vt:i4>5</vt:i4>
      </vt:variant>
      <vt:variant>
        <vt:lpwstr/>
      </vt:variant>
      <vt:variant>
        <vt:lpwstr>_Toc251590709</vt:lpwstr>
      </vt:variant>
      <vt:variant>
        <vt:i4>1507389</vt:i4>
      </vt:variant>
      <vt:variant>
        <vt:i4>2</vt:i4>
      </vt:variant>
      <vt:variant>
        <vt:i4>0</vt:i4>
      </vt:variant>
      <vt:variant>
        <vt:i4>5</vt:i4>
      </vt:variant>
      <vt:variant>
        <vt:lpwstr/>
      </vt:variant>
      <vt:variant>
        <vt:lpwstr>_Toc251590708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上海交通大学硕士学位论文</dc:title>
  <dc:subject/>
  <dc:creator>wangshenghu</dc:creator>
  <cp:keywords/>
  <dc:description>微电子学院试行</dc:description>
  <cp:lastModifiedBy>Wangsheng Hu</cp:lastModifiedBy>
  <cp:revision>2</cp:revision>
  <cp:lastPrinted>1899-12-31T16:00:00Z</cp:lastPrinted>
  <dcterms:created xsi:type="dcterms:W3CDTF">2016-12-20T08:08:00Z</dcterms:created>
  <dcterms:modified xsi:type="dcterms:W3CDTF">2016-12-21T06:35:00Z</dcterms:modified>
</cp:coreProperties>
</file>